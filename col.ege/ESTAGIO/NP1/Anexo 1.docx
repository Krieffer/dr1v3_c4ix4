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7BCC1" w14:textId="13E734E1" w:rsidR="0014257B" w:rsidRDefault="004A6756">
      <w:pPr>
        <w:ind w:right="283"/>
        <w:jc w:val="center"/>
        <w:rPr>
          <w:rFonts w:ascii="Arial" w:hAnsi="Arial"/>
          <w:b/>
          <w:sz w:val="24"/>
        </w:rPr>
      </w:pP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C93CDA" wp14:editId="19029A54">
                <wp:simplePos x="0" y="0"/>
                <wp:positionH relativeFrom="column">
                  <wp:posOffset>635</wp:posOffset>
                </wp:positionH>
                <wp:positionV relativeFrom="paragraph">
                  <wp:posOffset>88900</wp:posOffset>
                </wp:positionV>
                <wp:extent cx="6127115" cy="788670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7886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DCEBC" id="Rectangle 3" o:spid="_x0000_s1026" style="position:absolute;margin-left:.05pt;margin-top:7pt;width:482.45pt;height:6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" filled="f" strokeweight="1pt"/>
            </w:pict>
          </mc:Fallback>
        </mc:AlternateContent>
      </w:r>
    </w:p>
    <w:p w14:paraId="04F0F4A9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AE6A1E1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14:paraId="6CDD0E33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7776B615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03431B3" w14:textId="77777777" w:rsidR="0014257B" w:rsidRDefault="001425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14:paraId="0D63736D" w14:textId="77777777" w:rsidR="0014257B" w:rsidRDefault="0014257B">
      <w:pPr>
        <w:jc w:val="both"/>
        <w:rPr>
          <w:rFonts w:ascii="Arial" w:hAnsi="Arial"/>
          <w:sz w:val="24"/>
        </w:rPr>
      </w:pPr>
    </w:p>
    <w:p w14:paraId="3B4FD671" w14:textId="77777777" w:rsidR="0014257B" w:rsidRDefault="0014257B">
      <w:pPr>
        <w:jc w:val="both"/>
        <w:rPr>
          <w:rFonts w:ascii="Arial" w:hAnsi="Arial"/>
          <w:sz w:val="24"/>
        </w:rPr>
      </w:pPr>
    </w:p>
    <w:p w14:paraId="00E28F96" w14:textId="148C8318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Eu,</w:t>
      </w:r>
      <w:r w:rsidR="00D2508D">
        <w:rPr>
          <w:rFonts w:ascii="Arial" w:hAnsi="Arial"/>
          <w:sz w:val="24"/>
        </w:rPr>
        <w:t xml:space="preserve"> DANIEL GADS MELO SOUSA</w:t>
      </w:r>
      <w:r>
        <w:rPr>
          <w:rFonts w:ascii="Arial" w:hAnsi="Arial"/>
          <w:sz w:val="24"/>
        </w:rPr>
        <w:t>, aluno regu</w:t>
      </w:r>
      <w:r w:rsidR="00D2508D">
        <w:rPr>
          <w:rFonts w:ascii="Arial" w:hAnsi="Arial"/>
          <w:sz w:val="24"/>
        </w:rPr>
        <w:t>larmente matriculado no curso de CIÊNCIA DA COMPUTAÇÃO</w:t>
      </w:r>
      <w:r w:rsidR="002D6778">
        <w:rPr>
          <w:rFonts w:ascii="Arial" w:hAnsi="Arial"/>
          <w:sz w:val="24"/>
        </w:rPr>
        <w:t>, sob</w:t>
      </w:r>
      <w:r>
        <w:rPr>
          <w:rFonts w:ascii="Arial" w:hAnsi="Arial"/>
          <w:sz w:val="24"/>
        </w:rPr>
        <w:t xml:space="preserve"> </w:t>
      </w:r>
      <w:r w:rsidR="002D6778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registro acadêmico nº</w:t>
      </w:r>
      <w:r w:rsidR="00D2508D">
        <w:rPr>
          <w:rFonts w:ascii="Arial" w:hAnsi="Arial"/>
          <w:sz w:val="24"/>
        </w:rPr>
        <w:t xml:space="preserve"> N948EJ-4</w:t>
      </w:r>
      <w:r>
        <w:rPr>
          <w:rFonts w:ascii="Arial" w:hAnsi="Arial"/>
          <w:sz w:val="24"/>
        </w:rPr>
        <w:t xml:space="preserve">, turma </w:t>
      </w:r>
      <w:r w:rsidR="00D2508D">
        <w:rPr>
          <w:rFonts w:ascii="Arial" w:hAnsi="Arial"/>
          <w:sz w:val="24"/>
        </w:rPr>
        <w:t>CC08A30</w:t>
      </w:r>
      <w:r>
        <w:rPr>
          <w:rFonts w:ascii="Arial" w:hAnsi="Arial"/>
          <w:sz w:val="24"/>
        </w:rPr>
        <w:t>, venho informar o início de estágio supervisionado, conforme dados abaixo.</w:t>
      </w:r>
    </w:p>
    <w:p w14:paraId="0EAB1B80" w14:textId="1174F3B0" w:rsidR="0014257B" w:rsidRPr="002D6778" w:rsidRDefault="00D2508D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>Empresa/Órgão Público: CAIXA ECONÔMICA FEDERAL</w:t>
      </w:r>
    </w:p>
    <w:p w14:paraId="554AC535" w14:textId="073F3024" w:rsidR="0014257B" w:rsidRDefault="00D27863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</w:t>
      </w:r>
      <w:r w:rsidR="00D2508D">
        <w:rPr>
          <w:rFonts w:ascii="Arial" w:hAnsi="Arial"/>
          <w:sz w:val="24"/>
        </w:rPr>
        <w:t xml:space="preserve"> de atuação no estágio: TECNOLOGIA DA INFORMAÇÃO</w:t>
      </w:r>
    </w:p>
    <w:p w14:paraId="307C6114" w14:textId="349BBCA9" w:rsidR="0014257B" w:rsidRDefault="00D2508D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início: 08/11/2018</w:t>
      </w:r>
      <w:r w:rsidR="000F21E4">
        <w:rPr>
          <w:rFonts w:ascii="Arial" w:hAnsi="Arial"/>
          <w:color w:val="FF0000"/>
          <w:sz w:val="24"/>
        </w:rPr>
        <w:t xml:space="preserve">  </w:t>
      </w:r>
      <w:r w:rsidR="002D6778">
        <w:rPr>
          <w:rFonts w:ascii="Arial" w:hAnsi="Arial"/>
          <w:color w:val="FF0000"/>
          <w:sz w:val="24"/>
        </w:rPr>
        <w:t xml:space="preserve"> </w:t>
      </w:r>
      <w:r w:rsidR="002D6778">
        <w:rPr>
          <w:rFonts w:ascii="Arial" w:hAnsi="Arial"/>
          <w:sz w:val="24"/>
        </w:rPr>
        <w:t xml:space="preserve"> Previsão</w:t>
      </w:r>
      <w:r w:rsidR="0014257B">
        <w:rPr>
          <w:rFonts w:ascii="Arial" w:hAnsi="Arial"/>
          <w:sz w:val="24"/>
        </w:rPr>
        <w:t xml:space="preserve"> de término:</w:t>
      </w:r>
      <w:r>
        <w:rPr>
          <w:rFonts w:ascii="Arial" w:hAnsi="Arial"/>
          <w:sz w:val="24"/>
        </w:rPr>
        <w:t xml:space="preserve"> 08/11/2019</w:t>
      </w:r>
      <w:r w:rsidR="002D6778">
        <w:rPr>
          <w:rFonts w:ascii="Arial" w:hAnsi="Arial"/>
          <w:color w:val="FF0000"/>
          <w:sz w:val="24"/>
        </w:rPr>
        <w:t xml:space="preserve">    </w:t>
      </w:r>
      <w:r w:rsidR="002D6778">
        <w:rPr>
          <w:rFonts w:ascii="Arial" w:hAnsi="Arial"/>
          <w:sz w:val="24"/>
        </w:rPr>
        <w:t xml:space="preserve"> </w:t>
      </w:r>
    </w:p>
    <w:p w14:paraId="2EA4FDC1" w14:textId="17C539BB" w:rsidR="0014257B" w:rsidRDefault="00D2508D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Carga horária total prevista: 450 </w:t>
      </w:r>
      <w:r w:rsidR="002D6778">
        <w:rPr>
          <w:rFonts w:ascii="Arial" w:hAnsi="Arial"/>
          <w:sz w:val="24"/>
        </w:rPr>
        <w:t>horas</w:t>
      </w:r>
      <w:r w:rsidR="0014257B">
        <w:rPr>
          <w:rFonts w:ascii="Arial" w:hAnsi="Arial"/>
          <w:sz w:val="24"/>
        </w:rPr>
        <w:t>.</w:t>
      </w:r>
    </w:p>
    <w:p w14:paraId="0AA7A584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="002D6778" w:rsidRPr="002D6778">
        <w:rPr>
          <w:rFonts w:ascii="Arial" w:hAnsi="Arial"/>
          <w:color w:val="FF0000"/>
          <w:sz w:val="24"/>
        </w:rPr>
        <w:t>[preencher nome do supervisor</w:t>
      </w:r>
      <w:r w:rsidR="002D6778">
        <w:rPr>
          <w:rFonts w:ascii="Arial" w:hAnsi="Arial"/>
          <w:color w:val="FF0000"/>
          <w:sz w:val="24"/>
        </w:rPr>
        <w:t>]</w:t>
      </w:r>
      <w:r>
        <w:rPr>
          <w:rFonts w:ascii="Arial" w:hAnsi="Arial"/>
          <w:sz w:val="24"/>
        </w:rPr>
        <w:t xml:space="preserve"> Contato: </w:t>
      </w:r>
      <w:r w:rsidR="002D6778" w:rsidRPr="002D6778">
        <w:rPr>
          <w:rFonts w:ascii="Arial" w:hAnsi="Arial"/>
          <w:color w:val="FF0000"/>
          <w:sz w:val="24"/>
        </w:rPr>
        <w:t>[preencher nº telefone</w:t>
      </w:r>
      <w:r w:rsidR="002D6778">
        <w:rPr>
          <w:rFonts w:ascii="Arial" w:hAnsi="Arial"/>
          <w:color w:val="FF0000"/>
          <w:sz w:val="24"/>
        </w:rPr>
        <w:t>]</w:t>
      </w:r>
    </w:p>
    <w:p w14:paraId="5C85689B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14:paraId="050AF03B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Declaro que estou ciente das Normas para a Realização do Estágio Supervisionado da Universidade Paulista, bem como a legislação pertinente ao Estágio e assumo, neste termo, o compromisso de as cumprir integralmente (normas e legislação).</w:t>
      </w:r>
    </w:p>
    <w:p w14:paraId="0FAECCD2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14:paraId="3FF44F68" w14:textId="77777777" w:rsidR="0014257B" w:rsidRDefault="0014257B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14:paraId="1A972EB0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34E6CA9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</w:t>
      </w:r>
      <w:r w:rsidR="002D6778">
        <w:rPr>
          <w:rFonts w:ascii="Arial" w:hAnsi="Arial"/>
          <w:sz w:val="24"/>
        </w:rPr>
        <w:t xml:space="preserve">Brasília-DF,  </w:t>
      </w:r>
      <w:r>
        <w:rPr>
          <w:rFonts w:ascii="Arial" w:hAnsi="Arial"/>
          <w:sz w:val="24"/>
        </w:rPr>
        <w:t xml:space="preserve">    de                           de 20</w:t>
      </w:r>
      <w:r w:rsidR="00D27863">
        <w:rPr>
          <w:rFonts w:ascii="Arial" w:hAnsi="Arial"/>
          <w:sz w:val="24"/>
        </w:rPr>
        <w:t>1</w:t>
      </w:r>
      <w:r w:rsidR="001E1ADF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</w:p>
    <w:p w14:paraId="14F7B71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7E389159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5B2CFDEA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14:paraId="6815DA24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14:paraId="295E72A4" w14:textId="25382035" w:rsidR="0014257B" w:rsidRPr="002D6778" w:rsidRDefault="0014257B">
      <w:pPr>
        <w:ind w:right="283"/>
        <w:jc w:val="both"/>
        <w:rPr>
          <w:color w:val="FF0000"/>
          <w:sz w:val="24"/>
        </w:rPr>
      </w:pPr>
      <w:r>
        <w:rPr>
          <w:sz w:val="24"/>
        </w:rPr>
        <w:t xml:space="preserve">                                                                                  </w:t>
      </w:r>
      <w:bookmarkStart w:id="0" w:name="_GoBack"/>
      <w:bookmarkEnd w:id="0"/>
      <w:r w:rsidR="00CC4886">
        <w:rPr>
          <w:sz w:val="24"/>
        </w:rPr>
        <w:t>DANIEL GADS MELO SOUSA</w:t>
      </w:r>
    </w:p>
    <w:p w14:paraId="2760D612" w14:textId="77777777" w:rsidR="0014257B" w:rsidRDefault="0014257B">
      <w:pPr>
        <w:ind w:right="283"/>
        <w:jc w:val="both"/>
        <w:rPr>
          <w:sz w:val="24"/>
        </w:rPr>
      </w:pPr>
    </w:p>
    <w:p w14:paraId="490137DF" w14:textId="77777777" w:rsidR="0014257B" w:rsidRDefault="0014257B">
      <w:pPr>
        <w:ind w:right="283"/>
        <w:jc w:val="both"/>
        <w:rPr>
          <w:sz w:val="24"/>
        </w:rPr>
      </w:pPr>
    </w:p>
    <w:sectPr w:rsidR="0014257B">
      <w:headerReference w:type="default" r:id="rId6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4C355" w14:textId="77777777" w:rsidR="00F2708E" w:rsidRDefault="00F2708E">
      <w:r>
        <w:separator/>
      </w:r>
    </w:p>
  </w:endnote>
  <w:endnote w:type="continuationSeparator" w:id="0">
    <w:p w14:paraId="6E3809EE" w14:textId="77777777" w:rsidR="00F2708E" w:rsidRDefault="00F2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0A89F" w14:textId="77777777" w:rsidR="00F2708E" w:rsidRDefault="00F2708E">
      <w:r>
        <w:separator/>
      </w:r>
    </w:p>
  </w:footnote>
  <w:footnote w:type="continuationSeparator" w:id="0">
    <w:p w14:paraId="11B1338E" w14:textId="77777777" w:rsidR="00F2708E" w:rsidRDefault="00F2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2D679" w14:textId="77777777" w:rsidR="0014257B" w:rsidRDefault="0014257B">
    <w:pPr>
      <w:pStyle w:val="Cabealho"/>
      <w:jc w:val="center"/>
    </w:pPr>
    <w:r>
      <w:t>UNIVERSIDADE PAULISTA– INSTITUTO DE CIÊNCIAS EXATAS E TECNOLOGIA - BRASÍLIA</w:t>
    </w:r>
  </w:p>
  <w:p w14:paraId="1C9AC3EA" w14:textId="77777777" w:rsidR="0014257B" w:rsidRDefault="0014257B">
    <w:pPr>
      <w:pStyle w:val="Cabealho"/>
      <w:jc w:val="center"/>
    </w:pPr>
    <w:r>
      <w:t>BACHARELADO EM CIÊNCIA DA COMPUTAÇÃO – BACHARELADO EM SISTEMAS DE INFORMAÇÃO</w:t>
    </w:r>
  </w:p>
  <w:p w14:paraId="785AA752" w14:textId="77777777" w:rsidR="0014257B" w:rsidRDefault="002D6778">
    <w:pPr>
      <w:pStyle w:val="Cabealho"/>
      <w:jc w:val="center"/>
    </w:pPr>
    <w:r>
      <w:t>COORDENAÇÃO DE ESTÁGIO</w:t>
    </w:r>
    <w:r w:rsidR="0014257B">
      <w:t xml:space="preserve"> SUPERVISIONADO</w:t>
    </w:r>
  </w:p>
  <w:p w14:paraId="48D1E149" w14:textId="77777777" w:rsidR="0014257B" w:rsidRDefault="00142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63"/>
    <w:rsid w:val="00055FCE"/>
    <w:rsid w:val="000F21E4"/>
    <w:rsid w:val="0014257B"/>
    <w:rsid w:val="001E1ADF"/>
    <w:rsid w:val="002D6778"/>
    <w:rsid w:val="003B45FD"/>
    <w:rsid w:val="003E0B4D"/>
    <w:rsid w:val="004A6756"/>
    <w:rsid w:val="009569F6"/>
    <w:rsid w:val="00BC6391"/>
    <w:rsid w:val="00CC4886"/>
    <w:rsid w:val="00CE1667"/>
    <w:rsid w:val="00D2508D"/>
    <w:rsid w:val="00D27863"/>
    <w:rsid w:val="00F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24218"/>
  <w15:chartTrackingRefBased/>
  <w15:docId w15:val="{43BAE7BD-9A2E-432D-8869-EA9BB979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</vt:lpstr>
    </vt:vector>
  </TitlesOfParts>
  <Company>jls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cp:lastModifiedBy>Daniel Gads</cp:lastModifiedBy>
  <cp:revision>3</cp:revision>
  <cp:lastPrinted>2001-07-28T00:23:00Z</cp:lastPrinted>
  <dcterms:created xsi:type="dcterms:W3CDTF">2019-09-04T10:49:00Z</dcterms:created>
  <dcterms:modified xsi:type="dcterms:W3CDTF">2019-09-04T10:55:00Z</dcterms:modified>
</cp:coreProperties>
</file>