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A4" w:rsidRDefault="00BE2FA4" w:rsidP="00A144A2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auto"/>
          <w:sz w:val="28"/>
        </w:rPr>
      </w:pPr>
      <w:bookmarkStart w:id="0" w:name="_Hlk18057727"/>
      <w:r>
        <w:rPr>
          <w:noProof/>
          <w:lang w:eastAsia="ja-JP"/>
        </w:rPr>
        <w:pict>
          <v:rect id="Retângulo 1" o:spid="_x0000_s1026" style="position:absolute;left:0;text-align:left;margin-left:414.45pt;margin-top:-58.05pt;width:30.75pt;height:30.7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" strokecolor="white" strokeweight="1pt"/>
        </w:pict>
      </w:r>
    </w:p>
    <w:p w:rsidR="00BE2FA4" w:rsidRPr="00722924" w:rsidRDefault="00BE2FA4" w:rsidP="00A144A2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auto"/>
          <w:sz w:val="28"/>
        </w:rPr>
      </w:pPr>
      <w:r w:rsidRPr="00722924">
        <w:rPr>
          <w:rFonts w:ascii="Arial" w:hAnsi="Arial" w:cs="Arial"/>
          <w:b/>
          <w:bCs/>
          <w:color w:val="auto"/>
          <w:sz w:val="28"/>
        </w:rPr>
        <w:t>UNIVERSIDADE PAULISTA – UNIP</w:t>
      </w: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Pr="00722924" w:rsidRDefault="00BE2FA4" w:rsidP="00A144A2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auto"/>
          <w:sz w:val="28"/>
        </w:rPr>
      </w:pPr>
      <w:r>
        <w:rPr>
          <w:rFonts w:ascii="Arial" w:hAnsi="Arial" w:cs="Arial"/>
          <w:b/>
          <w:bCs/>
          <w:color w:val="auto"/>
          <w:sz w:val="28"/>
        </w:rPr>
        <w:t>ATIVIDADES COMPLEMENTARES</w:t>
      </w: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:rsidR="00BE2FA4" w:rsidRPr="00722924" w:rsidRDefault="00BE2FA4" w:rsidP="00A144A2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55"/>
          <w:tab w:val="left" w:pos="2520"/>
        </w:tabs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Daniel Gads Melo Sousa</w:t>
      </w:r>
    </w:p>
    <w:p w:rsidR="00BE2FA4" w:rsidRPr="00722924" w:rsidRDefault="00BE2FA4" w:rsidP="00A144A2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55"/>
          <w:tab w:val="left" w:pos="2520"/>
        </w:tabs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</w:rPr>
        <w:t>Matrícula: N948EJ4</w:t>
      </w:r>
      <w:r w:rsidRPr="00722924">
        <w:rPr>
          <w:rFonts w:ascii="Arial" w:hAnsi="Arial" w:cs="Arial"/>
          <w:color w:val="auto"/>
          <w:sz w:val="24"/>
        </w:rPr>
        <w:t xml:space="preserve"> - </w:t>
      </w:r>
      <w:r>
        <w:rPr>
          <w:rFonts w:ascii="Arial" w:hAnsi="Arial" w:cs="Arial"/>
          <w:color w:val="auto"/>
          <w:sz w:val="24"/>
          <w:szCs w:val="24"/>
        </w:rPr>
        <w:t>Turma: CC8</w:t>
      </w:r>
      <w:r w:rsidRPr="00722924">
        <w:rPr>
          <w:rFonts w:ascii="Arial" w:hAnsi="Arial" w:cs="Arial"/>
          <w:color w:val="auto"/>
          <w:sz w:val="24"/>
          <w:szCs w:val="24"/>
        </w:rPr>
        <w:t>A30</w:t>
      </w:r>
    </w:p>
    <w:p w:rsidR="00BE2FA4" w:rsidRPr="0072292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</w:p>
    <w:p w:rsidR="00BE2FA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722924">
        <w:rPr>
          <w:rFonts w:ascii="Arial" w:hAnsi="Arial" w:cs="Arial"/>
          <w:sz w:val="28"/>
          <w:szCs w:val="28"/>
        </w:rPr>
        <w:t xml:space="preserve">Brasília </w:t>
      </w:r>
      <w:r>
        <w:rPr>
          <w:rFonts w:ascii="Arial" w:hAnsi="Arial" w:cs="Arial"/>
          <w:sz w:val="28"/>
          <w:szCs w:val="28"/>
        </w:rPr>
        <w:t>–</w:t>
      </w:r>
      <w:r w:rsidRPr="00722924">
        <w:rPr>
          <w:rFonts w:ascii="Arial" w:hAnsi="Arial" w:cs="Arial"/>
          <w:sz w:val="28"/>
          <w:szCs w:val="28"/>
        </w:rPr>
        <w:t xml:space="preserve"> 2019</w:t>
      </w:r>
    </w:p>
    <w:p w:rsidR="00BE2FA4" w:rsidRPr="00722924" w:rsidRDefault="00BE2FA4" w:rsidP="00A1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sectPr w:rsidR="00BE2FA4" w:rsidRPr="00722924" w:rsidSect="00186F8B">
      <w:pgSz w:w="11906" w:h="16838"/>
      <w:pgMar w:top="1701" w:right="1418" w:bottom="1418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FA4" w:rsidRDefault="00BE2FA4" w:rsidP="002F03FB">
      <w:pPr>
        <w:spacing w:after="0" w:line="240" w:lineRule="auto"/>
      </w:pPr>
      <w:r>
        <w:separator/>
      </w:r>
    </w:p>
  </w:endnote>
  <w:endnote w:type="continuationSeparator" w:id="0">
    <w:p w:rsidR="00BE2FA4" w:rsidRDefault="00BE2FA4" w:rsidP="002F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FA4" w:rsidRDefault="00BE2FA4" w:rsidP="002F03FB">
      <w:pPr>
        <w:spacing w:after="0" w:line="240" w:lineRule="auto"/>
      </w:pPr>
      <w:r>
        <w:separator/>
      </w:r>
    </w:p>
  </w:footnote>
  <w:footnote w:type="continuationSeparator" w:id="0">
    <w:p w:rsidR="00BE2FA4" w:rsidRDefault="00BE2FA4" w:rsidP="002F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AE4"/>
    <w:multiLevelType w:val="multilevel"/>
    <w:tmpl w:val="11542A80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7DB15A1"/>
    <w:multiLevelType w:val="multilevel"/>
    <w:tmpl w:val="82CE9F7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59" w:hanging="525"/>
      </w:pPr>
      <w:rPr>
        <w:rFonts w:cs="Times New Roman" w:hint="default"/>
        <w:b w:val="0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cs="Times New Roman" w:hint="default"/>
        <w:b w:val="0"/>
      </w:rPr>
    </w:lvl>
  </w:abstractNum>
  <w:abstractNum w:abstractNumId="2">
    <w:nsid w:val="08EA2612"/>
    <w:multiLevelType w:val="hybridMultilevel"/>
    <w:tmpl w:val="5B9CDD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0374FD"/>
    <w:multiLevelType w:val="hybridMultilevel"/>
    <w:tmpl w:val="99247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024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1DA3358B"/>
    <w:multiLevelType w:val="multilevel"/>
    <w:tmpl w:val="82CE9F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59" w:hanging="525"/>
      </w:pPr>
      <w:rPr>
        <w:rFonts w:cs="Times New Roman" w:hint="default"/>
        <w:b w:val="0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cs="Times New Roman" w:hint="default"/>
        <w:b w:val="0"/>
      </w:rPr>
    </w:lvl>
  </w:abstractNum>
  <w:abstractNum w:abstractNumId="6">
    <w:nsid w:val="2081327A"/>
    <w:multiLevelType w:val="hybridMultilevel"/>
    <w:tmpl w:val="7E26E8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AF642C"/>
    <w:multiLevelType w:val="hybridMultilevel"/>
    <w:tmpl w:val="8708A5C6"/>
    <w:lvl w:ilvl="0" w:tplc="0416000F">
      <w:start w:val="1"/>
      <w:numFmt w:val="decimal"/>
      <w:lvlText w:val="%1."/>
      <w:lvlJc w:val="left"/>
      <w:pPr>
        <w:ind w:left="24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6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8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  <w:rPr>
        <w:rFonts w:cs="Times New Roman"/>
      </w:rPr>
    </w:lvl>
  </w:abstractNum>
  <w:abstractNum w:abstractNumId="8">
    <w:nsid w:val="3FF02497"/>
    <w:multiLevelType w:val="hybridMultilevel"/>
    <w:tmpl w:val="CB44688E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4EFA06CB"/>
    <w:multiLevelType w:val="hybridMultilevel"/>
    <w:tmpl w:val="9F948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B78C0"/>
    <w:multiLevelType w:val="hybridMultilevel"/>
    <w:tmpl w:val="82A80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9942DA"/>
    <w:multiLevelType w:val="hybridMultilevel"/>
    <w:tmpl w:val="BAB0919E"/>
    <w:lvl w:ilvl="0" w:tplc="0416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6437637A"/>
    <w:multiLevelType w:val="hybridMultilevel"/>
    <w:tmpl w:val="28BAE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B580F"/>
    <w:multiLevelType w:val="hybridMultilevel"/>
    <w:tmpl w:val="37A2A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A2D85"/>
    <w:multiLevelType w:val="multilevel"/>
    <w:tmpl w:val="F6C0A58C"/>
    <w:lvl w:ilvl="0">
      <w:start w:val="1"/>
      <w:numFmt w:val="decimal"/>
      <w:lvlText w:val="%1"/>
      <w:lvlJc w:val="left"/>
      <w:pPr>
        <w:ind w:left="525" w:hanging="5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75" w:hanging="5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cs="Times New Roman" w:hint="default"/>
      </w:rPr>
    </w:lvl>
  </w:abstractNum>
  <w:abstractNum w:abstractNumId="15">
    <w:nsid w:val="752D06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7BD73EAE"/>
    <w:multiLevelType w:val="hybridMultilevel"/>
    <w:tmpl w:val="70B08C16"/>
    <w:lvl w:ilvl="0" w:tplc="0416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13"/>
  </w:num>
  <w:num w:numId="7">
    <w:abstractNumId w:val="12"/>
  </w:num>
  <w:num w:numId="8">
    <w:abstractNumId w:val="2"/>
  </w:num>
  <w:num w:numId="9">
    <w:abstractNumId w:val="14"/>
  </w:num>
  <w:num w:numId="10">
    <w:abstractNumId w:val="16"/>
  </w:num>
  <w:num w:numId="11">
    <w:abstractNumId w:val="0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7"/>
  </w:num>
  <w:num w:numId="15">
    <w:abstractNumId w:val="11"/>
  </w:num>
  <w:num w:numId="16">
    <w:abstractNumId w:val="15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EA8"/>
    <w:rsid w:val="000321B1"/>
    <w:rsid w:val="00035FA5"/>
    <w:rsid w:val="00042F29"/>
    <w:rsid w:val="000709E1"/>
    <w:rsid w:val="00076D77"/>
    <w:rsid w:val="000B4A47"/>
    <w:rsid w:val="000B5C7D"/>
    <w:rsid w:val="000C4B7F"/>
    <w:rsid w:val="000C7D27"/>
    <w:rsid w:val="00104A29"/>
    <w:rsid w:val="001119EF"/>
    <w:rsid w:val="00122706"/>
    <w:rsid w:val="0012653B"/>
    <w:rsid w:val="00127F43"/>
    <w:rsid w:val="00132881"/>
    <w:rsid w:val="00186F8B"/>
    <w:rsid w:val="001939FF"/>
    <w:rsid w:val="001E1D0B"/>
    <w:rsid w:val="001F2BE1"/>
    <w:rsid w:val="00206C7F"/>
    <w:rsid w:val="00215A4D"/>
    <w:rsid w:val="00216DF7"/>
    <w:rsid w:val="00273F21"/>
    <w:rsid w:val="00275415"/>
    <w:rsid w:val="002A560C"/>
    <w:rsid w:val="002E393B"/>
    <w:rsid w:val="002F03FB"/>
    <w:rsid w:val="002F5E7B"/>
    <w:rsid w:val="00300F5E"/>
    <w:rsid w:val="003042AC"/>
    <w:rsid w:val="00326745"/>
    <w:rsid w:val="00383572"/>
    <w:rsid w:val="00385D7D"/>
    <w:rsid w:val="00393C27"/>
    <w:rsid w:val="003B6F18"/>
    <w:rsid w:val="003D2EA8"/>
    <w:rsid w:val="003E4D60"/>
    <w:rsid w:val="003E73AE"/>
    <w:rsid w:val="003E7716"/>
    <w:rsid w:val="003F50CE"/>
    <w:rsid w:val="003F68EF"/>
    <w:rsid w:val="0043437A"/>
    <w:rsid w:val="004606C7"/>
    <w:rsid w:val="0046218F"/>
    <w:rsid w:val="004B70BF"/>
    <w:rsid w:val="004C1698"/>
    <w:rsid w:val="005052D3"/>
    <w:rsid w:val="00521D7A"/>
    <w:rsid w:val="00522756"/>
    <w:rsid w:val="0052575D"/>
    <w:rsid w:val="00546A07"/>
    <w:rsid w:val="00581FD0"/>
    <w:rsid w:val="00583677"/>
    <w:rsid w:val="005866ED"/>
    <w:rsid w:val="005A5825"/>
    <w:rsid w:val="006118BD"/>
    <w:rsid w:val="006151C4"/>
    <w:rsid w:val="006201F1"/>
    <w:rsid w:val="00623FBC"/>
    <w:rsid w:val="0064192A"/>
    <w:rsid w:val="00651A41"/>
    <w:rsid w:val="00663827"/>
    <w:rsid w:val="00663C1F"/>
    <w:rsid w:val="00674E81"/>
    <w:rsid w:val="0069366A"/>
    <w:rsid w:val="006A103A"/>
    <w:rsid w:val="006B4A8D"/>
    <w:rsid w:val="006B55B6"/>
    <w:rsid w:val="006C5CFB"/>
    <w:rsid w:val="006F42F1"/>
    <w:rsid w:val="0070003C"/>
    <w:rsid w:val="0070228F"/>
    <w:rsid w:val="00716A6C"/>
    <w:rsid w:val="00717D58"/>
    <w:rsid w:val="00721BB3"/>
    <w:rsid w:val="00722924"/>
    <w:rsid w:val="00730E8A"/>
    <w:rsid w:val="00760D44"/>
    <w:rsid w:val="007B16B0"/>
    <w:rsid w:val="007D4EBA"/>
    <w:rsid w:val="0080717B"/>
    <w:rsid w:val="00857EA9"/>
    <w:rsid w:val="00876785"/>
    <w:rsid w:val="008874C8"/>
    <w:rsid w:val="00897067"/>
    <w:rsid w:val="008F2A23"/>
    <w:rsid w:val="00926229"/>
    <w:rsid w:val="009340E9"/>
    <w:rsid w:val="00946C29"/>
    <w:rsid w:val="00955203"/>
    <w:rsid w:val="009824B5"/>
    <w:rsid w:val="009B7264"/>
    <w:rsid w:val="009B7796"/>
    <w:rsid w:val="009E5552"/>
    <w:rsid w:val="00A144A2"/>
    <w:rsid w:val="00A801BA"/>
    <w:rsid w:val="00AE68AC"/>
    <w:rsid w:val="00AF1E2F"/>
    <w:rsid w:val="00B221ED"/>
    <w:rsid w:val="00B36171"/>
    <w:rsid w:val="00B421CE"/>
    <w:rsid w:val="00B55870"/>
    <w:rsid w:val="00B6774F"/>
    <w:rsid w:val="00B74ED2"/>
    <w:rsid w:val="00B84576"/>
    <w:rsid w:val="00BA364D"/>
    <w:rsid w:val="00BE2FA4"/>
    <w:rsid w:val="00BE49F8"/>
    <w:rsid w:val="00C03E40"/>
    <w:rsid w:val="00C27840"/>
    <w:rsid w:val="00C44540"/>
    <w:rsid w:val="00C506EC"/>
    <w:rsid w:val="00C52ADE"/>
    <w:rsid w:val="00C5790A"/>
    <w:rsid w:val="00C601B3"/>
    <w:rsid w:val="00C644DB"/>
    <w:rsid w:val="00C70C0C"/>
    <w:rsid w:val="00C7103D"/>
    <w:rsid w:val="00CA5C3E"/>
    <w:rsid w:val="00CC7027"/>
    <w:rsid w:val="00CD06F3"/>
    <w:rsid w:val="00CD18EA"/>
    <w:rsid w:val="00CD498C"/>
    <w:rsid w:val="00CE67E8"/>
    <w:rsid w:val="00D47216"/>
    <w:rsid w:val="00D64779"/>
    <w:rsid w:val="00D86D74"/>
    <w:rsid w:val="00D911DB"/>
    <w:rsid w:val="00DB4489"/>
    <w:rsid w:val="00E17C29"/>
    <w:rsid w:val="00E17F68"/>
    <w:rsid w:val="00E465F8"/>
    <w:rsid w:val="00E723D4"/>
    <w:rsid w:val="00E92CFB"/>
    <w:rsid w:val="00EB23D2"/>
    <w:rsid w:val="00EB6AC4"/>
    <w:rsid w:val="00ED55AD"/>
    <w:rsid w:val="00F07679"/>
    <w:rsid w:val="00F8065C"/>
    <w:rsid w:val="00FA0A3B"/>
    <w:rsid w:val="00FA2FAD"/>
    <w:rsid w:val="00FA4545"/>
    <w:rsid w:val="00FA4D98"/>
    <w:rsid w:val="00FC0D30"/>
    <w:rsid w:val="00FC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36171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44A2"/>
    <w:pPr>
      <w:keepNext/>
      <w:keepLines/>
      <w:numPr>
        <w:numId w:val="12"/>
      </w:numPr>
      <w:spacing w:before="120" w:after="120" w:line="360" w:lineRule="auto"/>
      <w:ind w:firstLine="709"/>
      <w:jc w:val="both"/>
      <w:outlineLvl w:val="0"/>
    </w:pPr>
    <w:rPr>
      <w:rFonts w:ascii="Arial" w:eastAsia="游ゴシック Light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22924"/>
    <w:pPr>
      <w:keepNext/>
      <w:keepLines/>
      <w:spacing w:before="40" w:after="0"/>
      <w:outlineLvl w:val="1"/>
    </w:pPr>
    <w:rPr>
      <w:rFonts w:ascii="Arial" w:eastAsia="游ゴシック Light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6DF7"/>
    <w:pPr>
      <w:keepNext/>
      <w:keepLines/>
      <w:spacing w:before="120" w:after="120" w:line="360" w:lineRule="auto"/>
      <w:ind w:firstLine="709"/>
      <w:jc w:val="both"/>
      <w:outlineLvl w:val="2"/>
    </w:pPr>
    <w:rPr>
      <w:rFonts w:ascii="Arial" w:eastAsia="游ゴシック Light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22924"/>
    <w:pPr>
      <w:keepNext/>
      <w:keepLines/>
      <w:spacing w:before="40" w:after="0"/>
      <w:outlineLvl w:val="4"/>
    </w:pPr>
    <w:rPr>
      <w:rFonts w:ascii="Calibri Light" w:eastAsia="游ゴシック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22924"/>
    <w:pPr>
      <w:keepNext/>
      <w:keepLines/>
      <w:spacing w:before="40" w:after="0"/>
      <w:outlineLvl w:val="5"/>
    </w:pPr>
    <w:rPr>
      <w:rFonts w:ascii="Calibri Light" w:eastAsia="游ゴシック Light" w:hAnsi="Calibri Light"/>
      <w:color w:val="1F376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44A2"/>
    <w:rPr>
      <w:rFonts w:ascii="Arial" w:eastAsia="游ゴシック Light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22924"/>
    <w:rPr>
      <w:rFonts w:ascii="Arial" w:eastAsia="游ゴシック Light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16DF7"/>
    <w:rPr>
      <w:rFonts w:ascii="Arial" w:eastAsia="游ゴシック Light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2924"/>
    <w:rPr>
      <w:rFonts w:ascii="Calibri Light" w:eastAsia="游ゴシック Light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2924"/>
    <w:rPr>
      <w:rFonts w:ascii="Calibri Light" w:eastAsia="游ゴシック Light" w:hAnsi="Calibri Light" w:cs="Times New Roman"/>
      <w:color w:val="1F3763"/>
    </w:rPr>
  </w:style>
  <w:style w:type="paragraph" w:styleId="ListParagraph">
    <w:name w:val="List Paragraph"/>
    <w:basedOn w:val="Normal"/>
    <w:uiPriority w:val="99"/>
    <w:qFormat/>
    <w:rsid w:val="003D2EA8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651A41"/>
    <w:pPr>
      <w:spacing w:after="0" w:line="240" w:lineRule="auto"/>
      <w:jc w:val="center"/>
    </w:pPr>
    <w:rPr>
      <w:rFonts w:ascii="Arial" w:eastAsia="Times New Roman" w:hAnsi="Arial" w:cs="Arial"/>
      <w:sz w:val="36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99"/>
    <w:locked/>
    <w:rsid w:val="00651A41"/>
    <w:rPr>
      <w:rFonts w:ascii="Arial" w:hAnsi="Arial" w:cs="Arial"/>
      <w:sz w:val="24"/>
      <w:szCs w:val="24"/>
      <w:lang w:eastAsia="pt-BR"/>
    </w:rPr>
  </w:style>
  <w:style w:type="paragraph" w:styleId="BodyText2">
    <w:name w:val="Body Text 2"/>
    <w:basedOn w:val="Normal"/>
    <w:link w:val="BodyText2Char"/>
    <w:uiPriority w:val="99"/>
    <w:semiHidden/>
    <w:rsid w:val="002F03FB"/>
    <w:pPr>
      <w:spacing w:after="0" w:line="240" w:lineRule="auto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F03FB"/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uiPriority w:val="99"/>
    <w:qFormat/>
    <w:rsid w:val="002F03FB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F0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F03F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F0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F03FB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70228F"/>
    <w:pPr>
      <w:jc w:val="left"/>
      <w:outlineLvl w:val="9"/>
    </w:pPr>
    <w:rPr>
      <w:rFonts w:ascii="Calibri Light" w:hAnsi="Calibri Light" w:cs="Times New Roman"/>
      <w:b w:val="0"/>
      <w:bCs w:val="0"/>
      <w:color w:val="2F5496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99"/>
    <w:rsid w:val="001E1D0B"/>
    <w:pPr>
      <w:tabs>
        <w:tab w:val="left" w:pos="440"/>
        <w:tab w:val="right" w:leader="dot" w:pos="8777"/>
      </w:tabs>
      <w:spacing w:after="100"/>
    </w:pPr>
    <w:rPr>
      <w:rFonts w:ascii="Arial" w:hAnsi="Arial" w:cs="Arial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99"/>
    <w:rsid w:val="001E1D0B"/>
    <w:pPr>
      <w:tabs>
        <w:tab w:val="right" w:leader="dot" w:pos="8777"/>
      </w:tabs>
      <w:spacing w:after="100"/>
      <w:ind w:left="220"/>
    </w:pPr>
    <w:rPr>
      <w:b/>
      <w:noProof/>
    </w:rPr>
  </w:style>
  <w:style w:type="character" w:styleId="Hyperlink">
    <w:name w:val="Hyperlink"/>
    <w:basedOn w:val="DefaultParagraphFont"/>
    <w:uiPriority w:val="99"/>
    <w:rsid w:val="0070228F"/>
    <w:rPr>
      <w:rFonts w:cs="Times New Roman"/>
      <w:color w:val="0563C1"/>
      <w:u w:val="single"/>
    </w:rPr>
  </w:style>
  <w:style w:type="paragraph" w:styleId="TOC3">
    <w:name w:val="toc 3"/>
    <w:basedOn w:val="Normal"/>
    <w:next w:val="Normal"/>
    <w:autoRedefine/>
    <w:uiPriority w:val="99"/>
    <w:rsid w:val="00876785"/>
    <w:pPr>
      <w:spacing w:after="100"/>
      <w:ind w:left="440"/>
    </w:pPr>
  </w:style>
  <w:style w:type="table" w:styleId="TableGrid">
    <w:name w:val="Table Grid"/>
    <w:basedOn w:val="TableNormal"/>
    <w:uiPriority w:val="99"/>
    <w:rsid w:val="00721BB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1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6A6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B5587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83677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Rosto</dc:title>
  <dc:subject>Capa das atividades complementares</dc:subject>
  <dc:creator>Daniel Gads Melo Sousa - e594593@mail.caixa</dc:creator>
  <cp:keywords/>
  <dc:description>para portifólio</dc:description>
  <cp:lastModifiedBy>Daniel Gads</cp:lastModifiedBy>
  <cp:revision>3</cp:revision>
  <cp:lastPrinted>2019-11-14T14:21:00Z</cp:lastPrinted>
  <dcterms:created xsi:type="dcterms:W3CDTF">2019-11-20T19:02:00Z</dcterms:created>
  <dcterms:modified xsi:type="dcterms:W3CDTF">2019-11-20T19:02:00Z</dcterms:modified>
  <cp:category>atividades complementares</cp:category>
</cp:coreProperties>
</file>