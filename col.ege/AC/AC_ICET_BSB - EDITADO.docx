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DB6" w:rsidRDefault="00817DB6">
      <w:pPr>
        <w:spacing w:before="6"/>
        <w:rPr>
          <w:rFonts w:ascii="Times New Roman" w:hAnsi="Times New Roman"/>
          <w:sz w:val="28"/>
          <w:szCs w:val="28"/>
        </w:rPr>
      </w:pPr>
    </w:p>
    <w:p w:rsidR="00817DB6" w:rsidRDefault="00817DB6">
      <w:pPr>
        <w:spacing w:line="200" w:lineRule="atLeast"/>
        <w:ind w:left="126"/>
        <w:rPr>
          <w:rFonts w:ascii="Times New Roman" w:hAnsi="Times New Roman"/>
          <w:sz w:val="20"/>
          <w:szCs w:val="20"/>
        </w:rPr>
      </w:pPr>
      <w:r w:rsidRPr="00FE442B">
        <w:rPr>
          <w:rFonts w:ascii="Times New Roman" w:hAnsi="Times New Roman"/>
          <w:noProof/>
          <w:sz w:val="20"/>
          <w:szCs w:val="20"/>
          <w:lang w:val="pt-BR"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114.75pt;height:32.25pt;visibility:visible">
            <v:imagedata r:id="rId6" o:title=""/>
          </v:shape>
        </w:pict>
      </w:r>
    </w:p>
    <w:p w:rsidR="00817DB6" w:rsidRDefault="00817DB6">
      <w:pPr>
        <w:rPr>
          <w:rFonts w:ascii="Times New Roman" w:hAnsi="Times New Roman"/>
          <w:sz w:val="18"/>
          <w:szCs w:val="18"/>
        </w:rPr>
      </w:pPr>
    </w:p>
    <w:p w:rsidR="00817DB6" w:rsidRDefault="00817DB6" w:rsidP="00EB7944">
      <w:pPr>
        <w:pStyle w:val="BodyText"/>
        <w:spacing w:before="0"/>
        <w:ind w:left="436"/>
        <w:outlineLvl w:val="0"/>
        <w:rPr>
          <w:b w:val="0"/>
          <w:bCs w:val="0"/>
        </w:rPr>
      </w:pPr>
      <w:r>
        <w:rPr>
          <w:spacing w:val="-4"/>
        </w:rPr>
        <w:t>RA: N948EJ-4</w:t>
      </w:r>
    </w:p>
    <w:p w:rsidR="00817DB6" w:rsidRDefault="00817DB6">
      <w:pPr>
        <w:rPr>
          <w:rFonts w:ascii="Arial" w:hAnsi="Arial" w:cs="Arial"/>
          <w:b/>
          <w:bCs/>
        </w:rPr>
      </w:pPr>
      <w:r>
        <w:br w:type="column"/>
      </w:r>
    </w:p>
    <w:p w:rsidR="00817DB6" w:rsidRDefault="00817DB6">
      <w:pPr>
        <w:spacing w:before="6"/>
        <w:rPr>
          <w:rFonts w:ascii="Arial" w:hAnsi="Arial" w:cs="Arial"/>
          <w:b/>
          <w:bCs/>
          <w:sz w:val="29"/>
          <w:szCs w:val="29"/>
        </w:rPr>
      </w:pPr>
    </w:p>
    <w:p w:rsidR="00817DB6" w:rsidRDefault="00817DB6" w:rsidP="00EB7944">
      <w:pPr>
        <w:pStyle w:val="BodyText"/>
        <w:spacing w:before="0"/>
        <w:ind w:left="29"/>
        <w:outlineLvl w:val="0"/>
        <w:rPr>
          <w:b w:val="0"/>
          <w:bCs w:val="0"/>
        </w:rPr>
      </w:pPr>
      <w:r>
        <w:rPr>
          <w:noProof/>
          <w:lang w:val="pt-BR" w:eastAsia="ja-JP"/>
        </w:rPr>
        <w:pict>
          <v:group id="_x0000_s1029" style="position:absolute;left:0;text-align:left;margin-left:234.6pt;margin-top:14.9pt;width:331.35pt;height:.1pt;z-index:251653632;mso-position-horizontal-relative:page" coordorigin="4692,298" coordsize="6627,2">
            <v:shape id="_x0000_s1030" style="position:absolute;left:4692;top:298;width:6627;height:2" coordorigin="4692,298" coordsize="6627,0" path="m4692,298r6626,e" filled="f" strokeweight="2.02pt">
              <v:path arrowok="t"/>
            </v:shape>
            <w10:wrap anchorx="page"/>
          </v:group>
        </w:pict>
      </w:r>
      <w:smartTag w:uri="urn:schemas-microsoft-com:office:smarttags" w:element="place">
        <w:smartTag w:uri="urn:schemas-microsoft-com:office:smarttags" w:element="City">
          <w:r>
            <w:rPr>
              <w:spacing w:val="-1"/>
            </w:rPr>
            <w:t>Nome</w:t>
          </w:r>
        </w:smartTag>
      </w:smartTag>
      <w: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2"/>
        </w:rPr>
        <w:t>Aluno:</w:t>
      </w:r>
    </w:p>
    <w:p w:rsidR="00817DB6" w:rsidRDefault="00817DB6">
      <w:pPr>
        <w:rPr>
          <w:rFonts w:ascii="Arial" w:hAnsi="Arial" w:cs="Arial"/>
          <w:b/>
          <w:bCs/>
        </w:rPr>
      </w:pPr>
      <w:r>
        <w:br w:type="column"/>
      </w:r>
    </w:p>
    <w:p w:rsidR="00817DB6" w:rsidRDefault="00817DB6">
      <w:pPr>
        <w:rPr>
          <w:rFonts w:ascii="Arial" w:hAnsi="Arial" w:cs="Arial"/>
          <w:b/>
          <w:bCs/>
        </w:rPr>
      </w:pPr>
    </w:p>
    <w:p w:rsidR="00817DB6" w:rsidRDefault="00817DB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DANIEL GADS MELO SOUSA</w:t>
      </w:r>
    </w:p>
    <w:p w:rsidR="00817DB6" w:rsidRDefault="00817DB6">
      <w:pPr>
        <w:rPr>
          <w:rFonts w:ascii="Arial" w:hAnsi="Arial" w:cs="Arial"/>
          <w:b/>
          <w:bCs/>
        </w:rPr>
      </w:pPr>
    </w:p>
    <w:p w:rsidR="00817DB6" w:rsidRDefault="00817DB6">
      <w:pPr>
        <w:pStyle w:val="BodyText"/>
        <w:tabs>
          <w:tab w:val="left" w:pos="4184"/>
          <w:tab w:val="left" w:pos="5192"/>
          <w:tab w:val="left" w:pos="5567"/>
        </w:tabs>
        <w:spacing w:before="175"/>
        <w:rPr>
          <w:b w:val="0"/>
          <w:bCs w:val="0"/>
        </w:rPr>
      </w:pPr>
      <w:r>
        <w:rPr>
          <w:spacing w:val="-1"/>
        </w:rPr>
        <w:t>Turma</w:t>
      </w:r>
      <w: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2"/>
        </w:rPr>
        <w:t>Aluno: CC08A30</w:t>
      </w:r>
      <w:r>
        <w:rPr>
          <w:spacing w:val="-2"/>
        </w:rPr>
        <w:tab/>
      </w:r>
      <w:r>
        <w:rPr>
          <w:spacing w:val="-1"/>
        </w:rPr>
        <w:t>Data:</w:t>
      </w:r>
      <w:r>
        <w:rPr>
          <w:spacing w:val="-1"/>
        </w:rPr>
        <w:tab/>
      </w:r>
      <w:r>
        <w:rPr>
          <w:w w:val="95"/>
        </w:rPr>
        <w:t>/</w:t>
      </w:r>
      <w:r>
        <w:rPr>
          <w:w w:val="95"/>
        </w:rPr>
        <w:tab/>
      </w:r>
      <w:r>
        <w:t>/</w:t>
      </w:r>
      <w:r>
        <w:rPr>
          <w:spacing w:val="2"/>
        </w:rPr>
        <w:t xml:space="preserve"> </w:t>
      </w:r>
    </w:p>
    <w:p w:rsidR="00817DB6" w:rsidRDefault="00817DB6">
      <w:pPr>
        <w:sectPr w:rsidR="00817DB6">
          <w:headerReference w:type="default" r:id="rId7"/>
          <w:footerReference w:type="default" r:id="rId8"/>
          <w:type w:val="continuous"/>
          <w:pgSz w:w="11900" w:h="16840"/>
          <w:pgMar w:top="1080" w:right="460" w:bottom="580" w:left="440" w:header="800" w:footer="380" w:gutter="0"/>
          <w:pgNumType w:start="1"/>
          <w:cols w:num="3" w:space="720" w:equalWidth="0">
            <w:col w:w="2445" w:space="40"/>
            <w:col w:w="1726" w:space="404"/>
            <w:col w:w="6385"/>
          </w:cols>
        </w:sectPr>
      </w:pPr>
    </w:p>
    <w:p w:rsidR="00817DB6" w:rsidRDefault="00817DB6">
      <w:pPr>
        <w:spacing w:before="1"/>
        <w:rPr>
          <w:rFonts w:ascii="Arial" w:hAnsi="Arial" w:cs="Arial"/>
          <w:b/>
          <w:bCs/>
          <w:sz w:val="2"/>
          <w:szCs w:val="2"/>
        </w:rPr>
      </w:pPr>
    </w:p>
    <w:p w:rsidR="00817DB6" w:rsidRDefault="00817DB6">
      <w:pPr>
        <w:tabs>
          <w:tab w:val="left" w:pos="6519"/>
          <w:tab w:val="left" w:pos="9372"/>
        </w:tabs>
        <w:spacing w:line="40" w:lineRule="atLeast"/>
        <w:ind w:left="840"/>
        <w:rPr>
          <w:rFonts w:ascii="Arial" w:hAnsi="Arial" w:cs="Arial"/>
          <w:sz w:val="4"/>
          <w:szCs w:val="4"/>
        </w:rPr>
      </w:pPr>
      <w:r>
        <w:rPr>
          <w:noProof/>
          <w:lang w:val="pt-BR" w:eastAsia="ja-JP"/>
        </w:rPr>
      </w:r>
      <w:r w:rsidRPr="0038330D">
        <w:rPr>
          <w:rFonts w:ascii="Arial"/>
          <w:sz w:val="4"/>
        </w:rPr>
        <w:pict>
          <v:group id="_x0000_s1031" style="width:171.7pt;height:2.05pt;mso-position-horizontal-relative:char;mso-position-vertical-relative:line" coordsize="3434,41">
            <v:group id="_x0000_s1032" style="position:absolute;left:20;top:20;width:3394;height:2" coordorigin="20,20" coordsize="3394,2">
              <v:shape id="_x0000_s1033" style="position:absolute;left:20;top:20;width:3394;height:2" coordorigin="20,20" coordsize="3394,0" path="m20,20r3394,e" filled="f" strokeweight="2.02pt">
                <v:path arrowok="t"/>
              </v:shape>
            </v:group>
            <w10:anchorlock/>
          </v:group>
        </w:pict>
      </w:r>
      <w:r>
        <w:rPr>
          <w:rFonts w:ascii="Arial"/>
          <w:sz w:val="4"/>
        </w:rPr>
        <w:tab/>
      </w:r>
      <w:r>
        <w:rPr>
          <w:noProof/>
          <w:lang w:val="pt-BR" w:eastAsia="ja-JP"/>
        </w:rPr>
      </w:r>
      <w:r w:rsidRPr="002A34FF">
        <w:rPr>
          <w:rFonts w:ascii="Arial"/>
          <w:sz w:val="4"/>
        </w:rPr>
        <w:pict>
          <v:group id="_x0000_s1034" style="width:73.9pt;height:2.05pt;mso-position-horizontal-relative:char;mso-position-vertical-relative:line" coordsize="1478,41">
            <v:group id="_x0000_s1035" style="position:absolute;left:20;top:20;width:1438;height:2" coordorigin="20,20" coordsize="1438,2">
              <v:shape id="_x0000_s1036" style="position:absolute;left:20;top:20;width:1438;height:2" coordorigin="20,20" coordsize="1438,0" path="m20,20r1438,e" filled="f" strokeweight="2.02pt">
                <v:path arrowok="t"/>
              </v:shape>
            </v:group>
            <w10:anchorlock/>
          </v:group>
        </w:pict>
      </w:r>
      <w:r>
        <w:rPr>
          <w:rFonts w:ascii="Arial"/>
          <w:sz w:val="4"/>
        </w:rPr>
        <w:tab/>
      </w:r>
      <w:r>
        <w:rPr>
          <w:noProof/>
          <w:lang w:val="pt-BR" w:eastAsia="ja-JP"/>
        </w:rPr>
      </w:r>
      <w:r w:rsidRPr="002A34FF">
        <w:rPr>
          <w:rFonts w:ascii="Arial"/>
          <w:sz w:val="4"/>
        </w:rPr>
        <w:pict>
          <v:group id="_x0000_s1037" style="width:76.3pt;height:2.05pt;mso-position-horizontal-relative:char;mso-position-vertical-relative:line" coordsize="1526,41">
            <v:group id="_x0000_s1038" style="position:absolute;left:20;top:20;width:1486;height:2" coordorigin="20,20" coordsize="1486,2">
              <v:shape id="_x0000_s1039" style="position:absolute;left:20;top:20;width:1486;height:2" coordorigin="20,20" coordsize="1486,0" path="m20,20r1486,e" filled="f" strokeweight="2.02pt">
                <v:path arrowok="t"/>
              </v:shape>
            </v:group>
            <w10:anchorlock/>
          </v:group>
        </w:pict>
      </w:r>
    </w:p>
    <w:p w:rsidR="00817DB6" w:rsidRDefault="00817DB6">
      <w:pPr>
        <w:spacing w:before="6"/>
        <w:rPr>
          <w:rFonts w:ascii="Arial" w:hAnsi="Arial" w:cs="Arial"/>
          <w:b/>
          <w:bCs/>
          <w:sz w:val="13"/>
          <w:szCs w:val="13"/>
        </w:rPr>
      </w:pPr>
    </w:p>
    <w:p w:rsidR="00817DB6" w:rsidRDefault="00817DB6">
      <w:pPr>
        <w:rPr>
          <w:rFonts w:ascii="Arial" w:hAnsi="Arial" w:cs="Arial"/>
          <w:sz w:val="13"/>
          <w:szCs w:val="13"/>
        </w:rPr>
        <w:sectPr w:rsidR="00817DB6">
          <w:type w:val="continuous"/>
          <w:pgSz w:w="11900" w:h="16840"/>
          <w:pgMar w:top="1080" w:right="460" w:bottom="580" w:left="440" w:header="720" w:footer="720" w:gutter="0"/>
          <w:cols w:space="720"/>
        </w:sectPr>
      </w:pPr>
    </w:p>
    <w:p w:rsidR="00817DB6" w:rsidRDefault="00817DB6">
      <w:pPr>
        <w:pStyle w:val="BodyText"/>
        <w:spacing w:line="268" w:lineRule="auto"/>
        <w:ind w:left="5396" w:hanging="195"/>
        <w:jc w:val="right"/>
        <w:rPr>
          <w:b w:val="0"/>
          <w:bCs w:val="0"/>
        </w:rPr>
      </w:pPr>
      <w:r>
        <w:rPr>
          <w:noProof/>
          <w:lang w:val="pt-BR" w:eastAsia="ja-JP"/>
        </w:rPr>
        <w:pict>
          <v:group id="_x0000_s1040" style="position:absolute;left:0;text-align:left;margin-left:27.8pt;margin-top:1.7pt;width:208.8pt;height:31.55pt;z-index:251649536;mso-position-horizontal-relative:page" coordorigin="556,34" coordsize="4176,631">
            <v:group id="_x0000_s1041" style="position:absolute;left:595;top:626;width:4116;height:2" coordorigin="595,626" coordsize="4116,2">
              <v:shape id="_x0000_s1042" style="position:absolute;left:595;top:626;width:4116;height:2" coordorigin="595,626" coordsize="4116,0" path="m595,626r4116,e" filled="f" strokeweight="2.02pt">
                <v:path arrowok="t"/>
              </v:shape>
            </v:group>
            <v:group id="_x0000_s1043" style="position:absolute;left:576;top:54;width:2;height:591" coordorigin="576,54" coordsize="2,591">
              <v:shape id="_x0000_s1044" style="position:absolute;left:576;top:54;width:2;height:591" coordorigin="576,54" coordsize="0,591" path="m576,54r,591e" filled="f" strokeweight="2.02pt">
                <v:path arrowok="t"/>
              </v:shape>
            </v:group>
            <v:group id="_x0000_s1045" style="position:absolute;left:1301;top:93;width:2;height:552" coordorigin="1301,93" coordsize="2,552">
              <v:shape id="_x0000_s1046" style="position:absolute;left:1301;top:93;width:2;height:552" coordorigin="1301,93" coordsize="0,552" path="m1301,93r,552e" filled="f" strokeweight="2.02pt">
                <v:path arrowok="t"/>
              </v:shape>
            </v:group>
            <v:group id="_x0000_s1047" style="position:absolute;left:4692;top:93;width:2;height:552" coordorigin="4692,93" coordsize="2,552">
              <v:shape id="_x0000_s1048" style="position:absolute;left:4692;top:93;width:2;height:552" coordorigin="4692,93" coordsize="0,552" path="m4692,93r,552e" filled="f" strokeweight="2.02pt">
                <v:path arrowok="t"/>
              </v:shape>
            </v:group>
            <v:group id="_x0000_s1049" style="position:absolute;left:595;top:74;width:4116;height:2" coordorigin="595,74" coordsize="4116,2">
              <v:shape id="_x0000_s1050" style="position:absolute;left:595;top:74;width:4116;height:2" coordorigin="595,74" coordsize="4116,0" path="m595,74r4116,e" filled="f" strokeweight="2.02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left:576;top:74;width:725;height:552" filled="f" stroked="f">
                <v:textbox inset="0,0,0,0">
                  <w:txbxContent>
                    <w:p w:rsidR="00817DB6" w:rsidRDefault="00817DB6">
                      <w:pPr>
                        <w:spacing w:before="132"/>
                        <w:ind w:left="120"/>
                        <w:rPr>
                          <w:rFonts w:ascii="Arial" w:hAnsi="Arial" w:cs="Arial"/>
                        </w:rPr>
                      </w:pPr>
                      <w:r>
                        <w:rPr>
                          <w:b/>
                          <w:spacing w:val="-1"/>
                        </w:rPr>
                        <w:t>Nota: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noProof/>
          <w:lang w:val="pt-BR" w:eastAsia="ja-JP"/>
        </w:rPr>
        <w:pict>
          <v:group id="_x0000_s1052" style="position:absolute;left:0;text-align:left;margin-left:348.95pt;margin-top:31.3pt;width:71.9pt;height:.1pt;z-index:251650560;mso-position-horizontal-relative:page" coordorigin="6979,626" coordsize="1438,2">
            <v:shape id="_x0000_s1053" style="position:absolute;left:6979;top:626;width:1438;height:2" coordorigin="6979,626" coordsize="1438,0" path="m6979,626r1438,e" filled="f" strokeweight="2.02pt">
              <v:path arrowok="t"/>
            </v:shape>
            <w10:wrap anchorx="page"/>
          </v:group>
        </w:pict>
      </w:r>
      <w:r>
        <w:rPr>
          <w:noProof/>
          <w:lang w:val="pt-BR" w:eastAsia="ja-JP"/>
        </w:rPr>
        <w:pict>
          <v:group id="_x0000_s1054" style="position:absolute;left:0;text-align:left;margin-left:491.65pt;margin-top:31.3pt;width:74.3pt;height:.1pt;z-index:251654656;mso-position-horizontal-relative:page" coordorigin="9833,626" coordsize="1486,2">
            <v:shape id="_x0000_s1055" style="position:absolute;left:9833;top:626;width:1486;height:2" coordorigin="9833,626" coordsize="1486,0" path="m9833,626r1485,e" filled="f" strokeweight="2.02pt">
              <v:path arrowok="t"/>
            </v:shape>
            <w10:wrap anchorx="page"/>
          </v:group>
        </w:pict>
      </w:r>
      <w:r>
        <w:rPr>
          <w:spacing w:val="-1"/>
        </w:rPr>
        <w:t>Semestre</w:t>
      </w:r>
      <w:r>
        <w:t xml:space="preserve"> </w:t>
      </w:r>
      <w:r>
        <w:rPr>
          <w:spacing w:val="-1"/>
        </w:rPr>
        <w:t>da</w:t>
      </w:r>
      <w:r>
        <w:rPr>
          <w:spacing w:val="25"/>
        </w:rPr>
        <w:t xml:space="preserve"> </w:t>
      </w:r>
      <w:r>
        <w:rPr>
          <w:spacing w:val="-1"/>
        </w:rPr>
        <w:t>Disciplina:</w:t>
      </w:r>
    </w:p>
    <w:p w:rsidR="00817DB6" w:rsidRDefault="00817DB6" w:rsidP="00EB7944">
      <w:pPr>
        <w:pStyle w:val="BodyText"/>
        <w:spacing w:line="268" w:lineRule="auto"/>
        <w:ind w:left="1694" w:right="1628" w:firstLine="40"/>
        <w:jc w:val="center"/>
        <w:outlineLvl w:val="0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t>Código</w:t>
      </w:r>
      <w:r>
        <w:t xml:space="preserve"> </w:t>
      </w:r>
      <w:r>
        <w:rPr>
          <w:spacing w:val="-1"/>
        </w:rPr>
        <w:t>da</w:t>
      </w:r>
      <w:r>
        <w:rPr>
          <w:spacing w:val="25"/>
        </w:rPr>
        <w:t xml:space="preserve"> </w:t>
      </w:r>
      <w:r>
        <w:rPr>
          <w:spacing w:val="-1"/>
        </w:rPr>
        <w:t>Disciplina:</w:t>
      </w:r>
    </w:p>
    <w:p w:rsidR="00817DB6" w:rsidRDefault="00817DB6">
      <w:pPr>
        <w:spacing w:line="268" w:lineRule="auto"/>
        <w:jc w:val="center"/>
        <w:sectPr w:rsidR="00817DB6">
          <w:type w:val="continuous"/>
          <w:pgSz w:w="11900" w:h="16840"/>
          <w:pgMar w:top="1080" w:right="460" w:bottom="580" w:left="440" w:header="720" w:footer="720" w:gutter="0"/>
          <w:cols w:num="2" w:space="720" w:equalWidth="0">
            <w:col w:w="6516" w:space="40"/>
            <w:col w:w="4444"/>
          </w:cols>
        </w:sectPr>
      </w:pPr>
    </w:p>
    <w:p w:rsidR="00817DB6" w:rsidRDefault="00817DB6">
      <w:pPr>
        <w:spacing w:before="9"/>
        <w:rPr>
          <w:rFonts w:ascii="Arial" w:hAnsi="Arial" w:cs="Arial"/>
          <w:b/>
          <w:bCs/>
          <w:sz w:val="19"/>
          <w:szCs w:val="19"/>
        </w:rPr>
      </w:pPr>
    </w:p>
    <w:p w:rsidR="00817DB6" w:rsidRDefault="00817DB6">
      <w:pPr>
        <w:spacing w:line="50" w:lineRule="atLeast"/>
        <w:ind w:left="125"/>
        <w:rPr>
          <w:rFonts w:ascii="Arial" w:hAnsi="Arial" w:cs="Arial"/>
          <w:sz w:val="5"/>
          <w:szCs w:val="5"/>
        </w:rPr>
      </w:pPr>
      <w:r>
        <w:rPr>
          <w:noProof/>
          <w:lang w:val="pt-BR" w:eastAsia="ja-JP"/>
        </w:rPr>
      </w:r>
      <w:r w:rsidRPr="002A34FF">
        <w:rPr>
          <w:rFonts w:ascii="Arial" w:hAnsi="Arial" w:cs="Arial"/>
          <w:sz w:val="5"/>
          <w:szCs w:val="5"/>
        </w:rPr>
        <w:pict>
          <v:group id="_x0000_s1056" style="width:538.2pt;height:3pt;mso-position-horizontal-relative:char;mso-position-vertical-relative:line" coordsize="10764,60">
            <v:group id="_x0000_s1057" style="position:absolute;left:11;top:11;width:10743;height:2" coordorigin="11,11" coordsize="10743,2">
              <v:shape id="_x0000_s1058" style="position:absolute;left:11;top:11;width:10743;height:2" coordorigin="11,11" coordsize="10743,0" path="m11,11r10742,e" filled="f" strokeweight="1.06pt">
                <v:path arrowok="t"/>
              </v:shape>
            </v:group>
            <v:group id="_x0000_s1059" style="position:absolute;left:11;top:49;width:10743;height:2" coordorigin="11,49" coordsize="10743,2">
              <v:shape id="_x0000_s1060" style="position:absolute;left:11;top:49;width:10743;height:2" coordorigin="11,49" coordsize="10743,0" path="m11,49r10742,e" filled="f" strokeweight="1.06pt">
                <v:path arrowok="t"/>
              </v:shape>
            </v:group>
            <w10:anchorlock/>
          </v:group>
        </w:pict>
      </w:r>
    </w:p>
    <w:p w:rsidR="00817DB6" w:rsidRDefault="00817DB6">
      <w:pPr>
        <w:rPr>
          <w:rFonts w:ascii="Arial" w:hAnsi="Arial" w:cs="Arial"/>
          <w:b/>
          <w:bCs/>
          <w:sz w:val="20"/>
          <w:szCs w:val="20"/>
        </w:rPr>
      </w:pPr>
    </w:p>
    <w:p w:rsidR="00817DB6" w:rsidRDefault="00817DB6">
      <w:pPr>
        <w:spacing w:before="11"/>
        <w:rPr>
          <w:rFonts w:ascii="Arial" w:hAnsi="Arial" w:cs="Arial"/>
          <w:b/>
          <w:bCs/>
          <w:sz w:val="19"/>
          <w:szCs w:val="1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725"/>
        <w:gridCol w:w="7114"/>
        <w:gridCol w:w="1418"/>
        <w:gridCol w:w="1483"/>
      </w:tblGrid>
      <w:tr w:rsidR="00817DB6" w:rsidRPr="00FE442B" w:rsidTr="00FE442B">
        <w:trPr>
          <w:trHeight w:hRule="exact" w:val="754"/>
        </w:trPr>
        <w:tc>
          <w:tcPr>
            <w:tcW w:w="72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89"/>
              <w:ind w:left="90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711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89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2"/>
                <w:sz w:val="26"/>
              </w:rPr>
              <w:t>Atividade</w:t>
            </w:r>
          </w:p>
        </w:tc>
        <w:tc>
          <w:tcPr>
            <w:tcW w:w="14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26" w:line="262" w:lineRule="auto"/>
              <w:ind w:left="126" w:right="107" w:firstLine="14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Campo</w:t>
            </w:r>
            <w:r w:rsidRPr="00FE442B">
              <w:rPr>
                <w:rFonts w:ascii="Arial" w:eastAsia="Times New Roman"/>
                <w:b/>
                <w:color w:val="FFFFFF"/>
                <w:spacing w:val="-12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a</w:t>
            </w:r>
            <w:r w:rsidRPr="00FE442B">
              <w:rPr>
                <w:rFonts w:ascii="Arial" w:eastAsia="Times New Roman"/>
                <w:b/>
                <w:color w:val="FFFFFF"/>
                <w:spacing w:val="24"/>
                <w:w w:val="99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w w:val="95"/>
                <w:sz w:val="26"/>
              </w:rPr>
              <w:t>Transpor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26" w:line="262" w:lineRule="auto"/>
              <w:ind w:left="265" w:right="248" w:firstLine="86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Carga</w:t>
            </w:r>
            <w:r w:rsidRPr="00FE442B">
              <w:rPr>
                <w:rFonts w:ascii="Arial" w:hAnsi="Arial"/>
                <w:b/>
                <w:color w:val="FFFFFF"/>
                <w:spacing w:val="24"/>
                <w:w w:val="99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Horária</w:t>
            </w:r>
          </w:p>
        </w:tc>
      </w:tr>
      <w:tr w:rsidR="00817DB6" w:rsidRPr="00FE442B" w:rsidTr="00FE442B">
        <w:trPr>
          <w:trHeight w:hRule="exact" w:val="406"/>
        </w:trPr>
        <w:tc>
          <w:tcPr>
            <w:tcW w:w="725" w:type="dxa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4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1</w:t>
            </w:r>
          </w:p>
        </w:tc>
        <w:tc>
          <w:tcPr>
            <w:tcW w:w="711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4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Cursos</w:t>
            </w:r>
          </w:p>
        </w:tc>
        <w:tc>
          <w:tcPr>
            <w:tcW w:w="141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6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(1)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817DB6" w:rsidRPr="00FE442B" w:rsidRDefault="00817DB6" w:rsidP="00365C6B">
            <w:pPr>
              <w:jc w:val="center"/>
            </w:pPr>
            <w:r>
              <w:t>28 horas</w:t>
            </w:r>
          </w:p>
        </w:tc>
      </w:tr>
      <w:tr w:rsidR="00817DB6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2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Filme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ou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documentário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(cinema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ou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DVD)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(2)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3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Peça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teatral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(3)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4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Atividades</w:t>
            </w:r>
            <w:r w:rsidRPr="00FE442B">
              <w:rPr>
                <w:rFonts w:ascii="Arial" w:eastAsia="Times New Roman"/>
                <w:spacing w:val="1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Culturais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(4)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5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Leitura:</w:t>
            </w:r>
            <w:r w:rsidRPr="00FE442B">
              <w:rPr>
                <w:rFonts w:ascii="Arial" w:eastAsia="Times New Roman"/>
                <w:spacing w:val="2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Livro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correlato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ou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indicado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(5)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6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Exposições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(6)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7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Feiras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(7)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8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Leitura: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</w:rPr>
              <w:t xml:space="preserve">Artigo </w:t>
            </w:r>
            <w:r w:rsidRPr="00FE442B">
              <w:rPr>
                <w:rFonts w:ascii="Arial" w:hAnsi="Arial"/>
                <w:spacing w:val="-1"/>
              </w:rPr>
              <w:t>de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Jornal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ou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Revista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na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área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(8)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>9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Leitura: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</w:rPr>
              <w:t xml:space="preserve">Artigo </w:t>
            </w:r>
            <w:r w:rsidRPr="00FE442B">
              <w:rPr>
                <w:rFonts w:ascii="Arial" w:hAnsi="Arial"/>
                <w:spacing w:val="-1"/>
              </w:rPr>
              <w:t>Científico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75"/>
              <w:ind w:left="17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(9)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10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Palestras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na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área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ou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correlatos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</w:rPr>
              <w:t>/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Eventos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na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área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(10)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817DB6" w:rsidRPr="00FE442B" w:rsidRDefault="00817DB6" w:rsidP="00EF0E52">
            <w:pPr>
              <w:jc w:val="center"/>
            </w:pPr>
            <w:r>
              <w:t>2 horas</w:t>
            </w:r>
          </w:p>
        </w:tc>
      </w:tr>
      <w:tr w:rsidR="00817DB6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11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Atividades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na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área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(estágios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</w:rPr>
              <w:t xml:space="preserve">e </w:t>
            </w:r>
            <w:r w:rsidRPr="00FE442B">
              <w:rPr>
                <w:rFonts w:ascii="Arial" w:hAnsi="Arial"/>
                <w:spacing w:val="-1"/>
              </w:rPr>
              <w:t>similares)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(11)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12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Grupos</w:t>
            </w:r>
            <w:r w:rsidRPr="00FE442B">
              <w:rPr>
                <w:rFonts w:ascii="Arial" w:eastAsia="Times New Roman"/>
                <w:spacing w:val="1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de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estudo,</w:t>
            </w:r>
            <w:r w:rsidRPr="00FE442B">
              <w:rPr>
                <w:rFonts w:ascii="Arial" w:eastAsia="Times New Roman"/>
                <w:spacing w:val="2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pesquisa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ou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desenvolvimento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(12)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13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</w:rPr>
              <w:t xml:space="preserve">Programa </w:t>
            </w:r>
            <w:r w:rsidRPr="00FE442B">
              <w:rPr>
                <w:rFonts w:ascii="Arial" w:eastAsia="Times New Roman"/>
                <w:spacing w:val="-1"/>
              </w:rPr>
              <w:t>de</w:t>
            </w:r>
            <w:r w:rsidRPr="00FE442B">
              <w:rPr>
                <w:rFonts w:ascii="Arial" w:eastAsia="Times New Roman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</w:rPr>
              <w:t>Nivelamento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(13)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14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Visitas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(14)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15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5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Produções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técnicas,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culturais,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bibliográficas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</w:rPr>
              <w:t xml:space="preserve">e </w:t>
            </w:r>
            <w:r w:rsidRPr="00FE442B">
              <w:rPr>
                <w:rFonts w:ascii="Arial" w:hAnsi="Arial"/>
                <w:spacing w:val="-1"/>
              </w:rPr>
              <w:t>artísticas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(15)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406"/>
        </w:trPr>
        <w:tc>
          <w:tcPr>
            <w:tcW w:w="725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44"/>
              <w:ind w:left="219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spacing w:val="-1"/>
              </w:rPr>
              <w:t>16</w:t>
            </w:r>
          </w:p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44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spacing w:val="-1"/>
              </w:rPr>
              <w:t>Atividades/Eventos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específicos,</w:t>
            </w:r>
            <w:r w:rsidRPr="00FE442B">
              <w:rPr>
                <w:rFonts w:ascii="Arial" w:hAnsi="Arial"/>
                <w:spacing w:val="2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promovidos</w:t>
            </w:r>
            <w:r w:rsidRPr="00FE442B">
              <w:rPr>
                <w:rFonts w:ascii="Arial" w:hAnsi="Arial"/>
                <w:spacing w:val="1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p/Coordenação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do</w:t>
            </w:r>
            <w:r w:rsidRPr="00FE442B">
              <w:rPr>
                <w:rFonts w:ascii="Arial" w:hAnsi="Arial"/>
              </w:rPr>
              <w:t xml:space="preserve"> </w:t>
            </w:r>
            <w:r w:rsidRPr="00FE442B">
              <w:rPr>
                <w:rFonts w:ascii="Arial" w:hAnsi="Arial"/>
                <w:spacing w:val="-1"/>
              </w:rPr>
              <w:t>curso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75"/>
              <w:ind w:left="61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C.H.</w:t>
            </w:r>
            <w:r w:rsidRPr="00FE442B">
              <w:rPr>
                <w:rFonts w:ascii="Arial" w:eastAsia="Times New Roman"/>
                <w:spacing w:val="-8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Total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pacing w:val="-1"/>
                <w:sz w:val="20"/>
              </w:rPr>
              <w:t>(16)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817DB6" w:rsidRPr="00FE442B" w:rsidRDefault="00817DB6" w:rsidP="00365C6B">
            <w:pPr>
              <w:jc w:val="center"/>
            </w:pPr>
            <w:r>
              <w:t>60 horas</w:t>
            </w:r>
          </w:p>
        </w:tc>
      </w:tr>
      <w:tr w:rsidR="00817DB6" w:rsidRPr="00FE442B" w:rsidTr="00FE442B">
        <w:trPr>
          <w:trHeight w:hRule="exact" w:val="406"/>
        </w:trPr>
        <w:tc>
          <w:tcPr>
            <w:tcW w:w="925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7563"/>
              </w:tabs>
              <w:spacing w:before="37"/>
              <w:ind w:left="263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</w:rPr>
              <w:t xml:space="preserve">[Soma </w:t>
            </w:r>
            <w:r w:rsidRPr="00FE442B">
              <w:rPr>
                <w:rFonts w:ascii="Arial" w:hAnsi="Arial"/>
                <w:i/>
                <w:spacing w:val="-1"/>
              </w:rPr>
              <w:t>das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Cargas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Horárias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de</w:t>
            </w:r>
            <w:r w:rsidRPr="00FE442B">
              <w:rPr>
                <w:rFonts w:ascii="Arial" w:hAnsi="Arial"/>
                <w:i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todos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os</w:t>
            </w:r>
            <w:r w:rsidRPr="00FE442B">
              <w:rPr>
                <w:rFonts w:ascii="Arial" w:hAnsi="Arial"/>
                <w:i/>
                <w:spacing w:val="1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</w:rPr>
              <w:t>itens]</w:t>
            </w:r>
            <w:r w:rsidRPr="00FE442B">
              <w:rPr>
                <w:rFonts w:ascii="Arial" w:hAnsi="Arial"/>
                <w:i/>
                <w:spacing w:val="-1"/>
              </w:rPr>
              <w:tab/>
            </w:r>
            <w:r w:rsidRPr="00FE442B">
              <w:rPr>
                <w:rFonts w:ascii="Arial" w:hAnsi="Arial"/>
                <w:b/>
                <w:spacing w:val="-3"/>
              </w:rPr>
              <w:t>TOTAL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2"/>
              </w:rPr>
              <w:t>GERAL: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:rsidR="00817DB6" w:rsidRPr="00FE442B" w:rsidRDefault="00817DB6" w:rsidP="00365C6B">
            <w:pPr>
              <w:jc w:val="center"/>
            </w:pPr>
            <w:r>
              <w:t>90 horas</w:t>
            </w:r>
          </w:p>
        </w:tc>
      </w:tr>
    </w:tbl>
    <w:p w:rsidR="00817DB6" w:rsidRDefault="00817DB6">
      <w:pPr>
        <w:rPr>
          <w:rFonts w:ascii="Arial" w:hAnsi="Arial" w:cs="Arial"/>
          <w:b/>
          <w:bCs/>
          <w:sz w:val="20"/>
          <w:szCs w:val="20"/>
        </w:rPr>
      </w:pPr>
    </w:p>
    <w:p w:rsidR="00817DB6" w:rsidRDefault="00817DB6">
      <w:pPr>
        <w:spacing w:before="6"/>
        <w:rPr>
          <w:rFonts w:ascii="Arial" w:hAnsi="Arial" w:cs="Arial"/>
          <w:b/>
          <w:bCs/>
          <w:sz w:val="17"/>
          <w:szCs w:val="17"/>
        </w:rPr>
      </w:pPr>
    </w:p>
    <w:p w:rsidR="00817DB6" w:rsidRDefault="00817DB6" w:rsidP="00EB7944">
      <w:pPr>
        <w:pStyle w:val="BodyText"/>
        <w:ind w:left="2514" w:firstLine="1632"/>
        <w:outlineLvl w:val="0"/>
        <w:rPr>
          <w:b w:val="0"/>
          <w:bCs w:val="0"/>
        </w:rPr>
      </w:pPr>
      <w:r>
        <w:rPr>
          <w:spacing w:val="-1"/>
        </w:rPr>
        <w:t>RECIBO</w:t>
      </w:r>
      <w:r>
        <w:rPr>
          <w:spacing w:val="2"/>
        </w:rPr>
        <w:t xml:space="preserve"> </w:t>
      </w:r>
      <w:r>
        <w:rPr>
          <w:spacing w:val="-1"/>
        </w:rPr>
        <w:t>(destacar</w:t>
      </w:r>
      <w:r>
        <w:rPr>
          <w:spacing w:val="1"/>
        </w:rPr>
        <w:t xml:space="preserve"> </w:t>
      </w:r>
      <w:r>
        <w:rPr>
          <w:spacing w:val="-1"/>
        </w:rPr>
        <w:t>abaixo)</w:t>
      </w:r>
    </w:p>
    <w:p w:rsidR="00817DB6" w:rsidRDefault="00817DB6">
      <w:pPr>
        <w:spacing w:before="7"/>
        <w:rPr>
          <w:rFonts w:ascii="Arial" w:hAnsi="Arial" w:cs="Arial"/>
          <w:b/>
          <w:bCs/>
          <w:sz w:val="18"/>
          <w:szCs w:val="18"/>
        </w:rPr>
      </w:pPr>
    </w:p>
    <w:p w:rsidR="00817DB6" w:rsidRDefault="00817DB6">
      <w:pPr>
        <w:spacing w:line="20" w:lineRule="atLeast"/>
        <w:ind w:left="135"/>
        <w:rPr>
          <w:rFonts w:ascii="Arial" w:hAnsi="Arial" w:cs="Arial"/>
          <w:sz w:val="2"/>
          <w:szCs w:val="2"/>
        </w:rPr>
      </w:pPr>
      <w:r>
        <w:rPr>
          <w:noProof/>
          <w:lang w:val="pt-BR" w:eastAsia="ja-JP"/>
        </w:rPr>
      </w:r>
      <w:r w:rsidRPr="002A34FF">
        <w:rPr>
          <w:rFonts w:ascii="Arial" w:hAnsi="Arial" w:cs="Arial"/>
          <w:sz w:val="2"/>
          <w:szCs w:val="2"/>
        </w:rPr>
        <w:pict>
          <v:group id="_x0000_s1061" style="width:538.2pt;height:1.1pt;mso-position-horizontal-relative:char;mso-position-vertical-relative:line" coordsize="10764,22">
            <v:group id="_x0000_s1062" style="position:absolute;left:11;top:11;width:10743;height:2" coordorigin="11,11" coordsize="10743,2">
              <v:shape id="_x0000_s1063" style="position:absolute;left:11;top:11;width:10743;height:2" coordorigin="11,11" coordsize="10743,0" path="m11,11r10742,e" filled="f" strokeweight="1.06pt">
                <v:path arrowok="t"/>
              </v:shape>
            </v:group>
            <w10:anchorlock/>
          </v:group>
        </w:pict>
      </w:r>
    </w:p>
    <w:p w:rsidR="00817DB6" w:rsidRDefault="00817DB6">
      <w:pPr>
        <w:spacing w:before="6"/>
        <w:rPr>
          <w:rFonts w:ascii="Arial" w:hAnsi="Arial" w:cs="Arial"/>
          <w:b/>
          <w:bCs/>
          <w:sz w:val="20"/>
          <w:szCs w:val="20"/>
        </w:rPr>
      </w:pPr>
    </w:p>
    <w:p w:rsidR="00817DB6" w:rsidRDefault="00817DB6" w:rsidP="00EB7944">
      <w:pPr>
        <w:pStyle w:val="BodyText"/>
        <w:spacing w:before="0"/>
        <w:ind w:left="2514"/>
        <w:outlineLvl w:val="0"/>
        <w:rPr>
          <w:b w:val="0"/>
          <w:bCs w:val="0"/>
        </w:rPr>
      </w:pPr>
      <w:r>
        <w:rPr>
          <w:noProof/>
          <w:lang w:val="pt-BR" w:eastAsia="ja-JP"/>
        </w:rPr>
        <w:pict>
          <v:shape id="_x0000_s1064" type="#_x0000_t75" style="position:absolute;left:0;text-align:left;margin-left:28.3pt;margin-top:-7.45pt;width:115.9pt;height:32.75pt;z-index:251656704;mso-position-horizontal-relative:page">
            <v:imagedata r:id="rId6" o:title=""/>
            <w10:wrap anchorx="page"/>
          </v:shape>
        </w:pict>
      </w:r>
      <w:smartTag w:uri="urn:schemas-microsoft-com:office:smarttags" w:element="place">
        <w:smartTag w:uri="urn:schemas-microsoft-com:office:smarttags" w:element="City">
          <w:r>
            <w:rPr>
              <w:spacing w:val="-1"/>
            </w:rPr>
            <w:t>Nome</w:t>
          </w:r>
        </w:smartTag>
      </w:smartTag>
      <w: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2"/>
        </w:rPr>
        <w:t>Aluno:</w:t>
      </w:r>
    </w:p>
    <w:p w:rsidR="00817DB6" w:rsidRDefault="00817DB6">
      <w:pPr>
        <w:spacing w:before="1"/>
        <w:rPr>
          <w:rFonts w:ascii="Arial" w:hAnsi="Arial" w:cs="Arial"/>
          <w:b/>
          <w:bCs/>
          <w:sz w:val="2"/>
          <w:szCs w:val="2"/>
        </w:rPr>
      </w:pPr>
    </w:p>
    <w:p w:rsidR="00817DB6" w:rsidRDefault="00817DB6">
      <w:pPr>
        <w:spacing w:line="40" w:lineRule="atLeast"/>
        <w:ind w:left="4231"/>
        <w:rPr>
          <w:rFonts w:ascii="Arial" w:hAnsi="Arial" w:cs="Arial"/>
          <w:sz w:val="4"/>
          <w:szCs w:val="4"/>
        </w:rPr>
      </w:pPr>
      <w:r>
        <w:rPr>
          <w:noProof/>
          <w:lang w:val="pt-BR" w:eastAsia="ja-JP"/>
        </w:rPr>
      </w:r>
      <w:r w:rsidRPr="002A34FF">
        <w:rPr>
          <w:rFonts w:ascii="Arial" w:hAnsi="Arial" w:cs="Arial"/>
          <w:sz w:val="4"/>
          <w:szCs w:val="4"/>
        </w:rPr>
        <w:pict>
          <v:group id="_x0000_s1065" style="width:333.35pt;height:2.05pt;mso-position-horizontal-relative:char;mso-position-vertical-relative:line" coordsize="6667,41">
            <v:group id="_x0000_s1066" style="position:absolute;left:20;top:20;width:6627;height:2" coordorigin="20,20" coordsize="6627,2">
              <v:shape id="_x0000_s1067" style="position:absolute;left:20;top:20;width:6627;height:2" coordorigin="20,20" coordsize="6627,0" path="m20,20r6627,e" filled="f" strokeweight="2.02pt">
                <v:path arrowok="t"/>
              </v:shape>
            </v:group>
            <w10:anchorlock/>
          </v:group>
        </w:pict>
      </w:r>
    </w:p>
    <w:p w:rsidR="00817DB6" w:rsidRDefault="00817DB6">
      <w:pPr>
        <w:spacing w:before="8"/>
        <w:rPr>
          <w:rFonts w:ascii="Arial" w:hAnsi="Arial" w:cs="Arial"/>
          <w:b/>
          <w:bCs/>
          <w:sz w:val="13"/>
          <w:szCs w:val="13"/>
        </w:rPr>
      </w:pPr>
    </w:p>
    <w:p w:rsidR="00817DB6" w:rsidRDefault="00817DB6">
      <w:pPr>
        <w:rPr>
          <w:rFonts w:ascii="Arial" w:hAnsi="Arial" w:cs="Arial"/>
          <w:sz w:val="13"/>
          <w:szCs w:val="13"/>
        </w:rPr>
        <w:sectPr w:rsidR="00817DB6">
          <w:type w:val="continuous"/>
          <w:pgSz w:w="11900" w:h="16840"/>
          <w:pgMar w:top="1080" w:right="460" w:bottom="580" w:left="440" w:header="720" w:footer="720" w:gutter="0"/>
          <w:cols w:space="720"/>
        </w:sectPr>
      </w:pPr>
    </w:p>
    <w:p w:rsidR="00817DB6" w:rsidRDefault="00817DB6" w:rsidP="00EB7944">
      <w:pPr>
        <w:pStyle w:val="BodyText"/>
        <w:ind w:left="435"/>
        <w:outlineLvl w:val="0"/>
        <w:rPr>
          <w:b w:val="0"/>
          <w:bCs w:val="0"/>
        </w:rPr>
      </w:pPr>
      <w:r>
        <w:rPr>
          <w:spacing w:val="-4"/>
        </w:rPr>
        <w:t>RA:</w:t>
      </w:r>
    </w:p>
    <w:p w:rsidR="00817DB6" w:rsidRDefault="00817DB6">
      <w:pPr>
        <w:pStyle w:val="BodyText"/>
        <w:tabs>
          <w:tab w:val="left" w:pos="4184"/>
          <w:tab w:val="left" w:pos="5192"/>
          <w:tab w:val="left" w:pos="5567"/>
        </w:tabs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t>Turma</w:t>
      </w:r>
      <w: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2"/>
        </w:rPr>
        <w:t>Aluno:</w:t>
      </w:r>
      <w:r>
        <w:rPr>
          <w:spacing w:val="-2"/>
        </w:rPr>
        <w:tab/>
      </w:r>
      <w:r>
        <w:rPr>
          <w:spacing w:val="-1"/>
        </w:rPr>
        <w:t>Data:</w:t>
      </w:r>
      <w:r>
        <w:rPr>
          <w:spacing w:val="-1"/>
        </w:rPr>
        <w:tab/>
      </w:r>
      <w:r>
        <w:rPr>
          <w:w w:val="95"/>
        </w:rPr>
        <w:t>/</w:t>
      </w:r>
      <w:r>
        <w:rPr>
          <w:w w:val="95"/>
        </w:rPr>
        <w:tab/>
      </w:r>
      <w:r>
        <w:t>/</w:t>
      </w:r>
      <w:r>
        <w:rPr>
          <w:spacing w:val="2"/>
        </w:rPr>
        <w:t xml:space="preserve"> </w:t>
      </w:r>
      <w:bookmarkStart w:id="0" w:name="_GoBack"/>
      <w:bookmarkEnd w:id="0"/>
    </w:p>
    <w:p w:rsidR="00817DB6" w:rsidRDefault="00817DB6">
      <w:pPr>
        <w:sectPr w:rsidR="00817DB6">
          <w:type w:val="continuous"/>
          <w:pgSz w:w="11900" w:h="16840"/>
          <w:pgMar w:top="1080" w:right="460" w:bottom="580" w:left="440" w:header="720" w:footer="720" w:gutter="0"/>
          <w:cols w:num="2" w:space="720" w:equalWidth="0">
            <w:col w:w="2445" w:space="2170"/>
            <w:col w:w="6385"/>
          </w:cols>
        </w:sectPr>
      </w:pPr>
    </w:p>
    <w:p w:rsidR="00817DB6" w:rsidRDefault="00817DB6">
      <w:pPr>
        <w:spacing w:before="1"/>
        <w:rPr>
          <w:rFonts w:ascii="Arial" w:hAnsi="Arial" w:cs="Arial"/>
          <w:b/>
          <w:bCs/>
          <w:sz w:val="2"/>
          <w:szCs w:val="2"/>
        </w:rPr>
      </w:pPr>
    </w:p>
    <w:p w:rsidR="00817DB6" w:rsidRDefault="00817DB6">
      <w:pPr>
        <w:tabs>
          <w:tab w:val="left" w:pos="6519"/>
          <w:tab w:val="left" w:pos="9372"/>
        </w:tabs>
        <w:spacing w:line="40" w:lineRule="atLeast"/>
        <w:ind w:left="840"/>
        <w:rPr>
          <w:rFonts w:ascii="Arial" w:hAnsi="Arial" w:cs="Arial"/>
          <w:sz w:val="4"/>
          <w:szCs w:val="4"/>
        </w:rPr>
      </w:pPr>
      <w:r>
        <w:rPr>
          <w:noProof/>
          <w:lang w:val="pt-BR" w:eastAsia="ja-JP"/>
        </w:rPr>
      </w:r>
      <w:r w:rsidRPr="0038330D">
        <w:rPr>
          <w:rFonts w:ascii="Arial"/>
          <w:sz w:val="4"/>
        </w:rPr>
        <w:pict>
          <v:group id="_x0000_s1068" style="width:171.7pt;height:2.05pt;mso-position-horizontal-relative:char;mso-position-vertical-relative:line" coordsize="3434,41">
            <v:group id="_x0000_s1069" style="position:absolute;left:20;top:20;width:3394;height:2" coordorigin="20,20" coordsize="3394,2">
              <v:shape id="_x0000_s1070" style="position:absolute;left:20;top:20;width:3394;height:2" coordorigin="20,20" coordsize="3394,0" path="m20,20r3394,e" filled="f" strokeweight="2.02pt">
                <v:path arrowok="t"/>
              </v:shape>
            </v:group>
            <w10:anchorlock/>
          </v:group>
        </w:pict>
      </w:r>
      <w:r>
        <w:rPr>
          <w:rFonts w:ascii="Arial"/>
          <w:sz w:val="4"/>
        </w:rPr>
        <w:tab/>
      </w:r>
      <w:r>
        <w:rPr>
          <w:noProof/>
          <w:lang w:val="pt-BR" w:eastAsia="ja-JP"/>
        </w:rPr>
      </w:r>
      <w:r w:rsidRPr="002A34FF">
        <w:rPr>
          <w:rFonts w:ascii="Arial"/>
          <w:sz w:val="4"/>
        </w:rPr>
        <w:pict>
          <v:group id="_x0000_s1071" style="width:73.9pt;height:2.05pt;mso-position-horizontal-relative:char;mso-position-vertical-relative:line" coordsize="1478,41">
            <v:group id="_x0000_s1072" style="position:absolute;left:20;top:20;width:1438;height:2" coordorigin="20,20" coordsize="1438,2">
              <v:shape id="_x0000_s1073" style="position:absolute;left:20;top:20;width:1438;height:2" coordorigin="20,20" coordsize="1438,0" path="m20,20r1438,e" filled="f" strokeweight="2.02pt">
                <v:path arrowok="t"/>
              </v:shape>
            </v:group>
            <w10:anchorlock/>
          </v:group>
        </w:pict>
      </w:r>
      <w:r>
        <w:rPr>
          <w:rFonts w:ascii="Arial"/>
          <w:sz w:val="4"/>
        </w:rPr>
        <w:tab/>
      </w:r>
      <w:r>
        <w:rPr>
          <w:noProof/>
          <w:lang w:val="pt-BR" w:eastAsia="ja-JP"/>
        </w:rPr>
      </w:r>
      <w:r w:rsidRPr="002A34FF">
        <w:rPr>
          <w:rFonts w:ascii="Arial"/>
          <w:sz w:val="4"/>
        </w:rPr>
        <w:pict>
          <v:group id="_x0000_s1074" style="width:76.3pt;height:2.05pt;mso-position-horizontal-relative:char;mso-position-vertical-relative:line" coordsize="1526,41">
            <v:group id="_x0000_s1075" style="position:absolute;left:20;top:20;width:1486;height:2" coordorigin="20,20" coordsize="1486,2">
              <v:shape id="_x0000_s1076" style="position:absolute;left:20;top:20;width:1486;height:2" coordorigin="20,20" coordsize="1486,0" path="m20,20r1486,e" filled="f" strokeweight="2.02pt">
                <v:path arrowok="t"/>
              </v:shape>
            </v:group>
            <w10:anchorlock/>
          </v:group>
        </w:pict>
      </w:r>
    </w:p>
    <w:p w:rsidR="00817DB6" w:rsidRDefault="00817DB6">
      <w:pPr>
        <w:spacing w:before="6"/>
        <w:rPr>
          <w:rFonts w:ascii="Arial" w:hAnsi="Arial" w:cs="Arial"/>
          <w:b/>
          <w:bCs/>
          <w:sz w:val="13"/>
          <w:szCs w:val="13"/>
        </w:rPr>
      </w:pPr>
    </w:p>
    <w:p w:rsidR="00817DB6" w:rsidRDefault="00817DB6">
      <w:pPr>
        <w:rPr>
          <w:rFonts w:ascii="Arial" w:hAnsi="Arial" w:cs="Arial"/>
          <w:sz w:val="13"/>
          <w:szCs w:val="13"/>
        </w:rPr>
        <w:sectPr w:rsidR="00817DB6">
          <w:type w:val="continuous"/>
          <w:pgSz w:w="11900" w:h="16840"/>
          <w:pgMar w:top="1080" w:right="460" w:bottom="580" w:left="440" w:header="720" w:footer="720" w:gutter="0"/>
          <w:cols w:space="720"/>
        </w:sectPr>
      </w:pPr>
    </w:p>
    <w:p w:rsidR="00817DB6" w:rsidRDefault="00817DB6">
      <w:pPr>
        <w:pStyle w:val="BodyText"/>
        <w:spacing w:line="268" w:lineRule="auto"/>
        <w:ind w:left="5396" w:hanging="195"/>
        <w:jc w:val="right"/>
        <w:rPr>
          <w:b w:val="0"/>
          <w:bCs w:val="0"/>
        </w:rPr>
      </w:pPr>
      <w:r>
        <w:rPr>
          <w:noProof/>
          <w:lang w:val="pt-BR" w:eastAsia="ja-JP"/>
        </w:rPr>
        <w:pict>
          <v:group id="_x0000_s1077" style="position:absolute;left:0;text-align:left;margin-left:27.8pt;margin-top:1.7pt;width:208.8pt;height:31.55pt;z-index:251651584;mso-position-horizontal-relative:page" coordorigin="556,34" coordsize="4176,631">
            <v:group id="_x0000_s1078" style="position:absolute;left:595;top:626;width:4116;height:2" coordorigin="595,626" coordsize="4116,2">
              <v:shape id="_x0000_s1079" style="position:absolute;left:595;top:626;width:4116;height:2" coordorigin="595,626" coordsize="4116,0" path="m595,626r4116,e" filled="f" strokeweight=".71228mm">
                <v:path arrowok="t"/>
              </v:shape>
            </v:group>
            <v:group id="_x0000_s1080" style="position:absolute;left:576;top:54;width:2;height:591" coordorigin="576,54" coordsize="2,591">
              <v:shape id="_x0000_s1081" style="position:absolute;left:576;top:54;width:2;height:591" coordorigin="576,54" coordsize="0,591" path="m576,54r,591e" filled="f" strokeweight="2.02pt">
                <v:path arrowok="t"/>
              </v:shape>
            </v:group>
            <v:group id="_x0000_s1082" style="position:absolute;left:1301;top:93;width:2;height:552" coordorigin="1301,93" coordsize="2,552">
              <v:shape id="_x0000_s1083" style="position:absolute;left:1301;top:93;width:2;height:552" coordorigin="1301,93" coordsize="0,552" path="m1301,93r,552e" filled="f" strokeweight="2.02pt">
                <v:path arrowok="t"/>
              </v:shape>
            </v:group>
            <v:group id="_x0000_s1084" style="position:absolute;left:4692;top:93;width:2;height:552" coordorigin="4692,93" coordsize="2,552">
              <v:shape id="_x0000_s1085" style="position:absolute;left:4692;top:93;width:2;height:552" coordorigin="4692,93" coordsize="0,552" path="m4692,93r,552e" filled="f" strokeweight="2.02pt">
                <v:path arrowok="t"/>
              </v:shape>
            </v:group>
            <v:group id="_x0000_s1086" style="position:absolute;left:595;top:74;width:4116;height:2" coordorigin="595,74" coordsize="4116,2">
              <v:shape id="_x0000_s1087" style="position:absolute;left:595;top:74;width:4116;height:2" coordorigin="595,74" coordsize="4116,0" path="m595,74r4116,e" filled="f" strokeweight="2.02pt">
                <v:path arrowok="t"/>
              </v:shape>
              <v:shape id="_x0000_s1088" type="#_x0000_t202" style="position:absolute;left:576;top:74;width:725;height:552" filled="f" stroked="f">
                <v:textbox inset="0,0,0,0">
                  <w:txbxContent>
                    <w:p w:rsidR="00817DB6" w:rsidRDefault="00817DB6">
                      <w:pPr>
                        <w:spacing w:before="35" w:line="272" w:lineRule="auto"/>
                        <w:ind w:left="69" w:right="51" w:firstLine="81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</w:rPr>
                        <w:t>Visto</w:t>
                      </w:r>
                      <w:r>
                        <w:rPr>
                          <w:rFonts w:ascii="Arial" w:eastAsia="Times New Roman"/>
                          <w:b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Times New Roman"/>
                          <w:b/>
                          <w:spacing w:val="-1"/>
                          <w:sz w:val="18"/>
                        </w:rPr>
                        <w:t>Recibo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noProof/>
          <w:lang w:val="pt-BR" w:eastAsia="ja-JP"/>
        </w:rPr>
        <w:pict>
          <v:group id="_x0000_s1089" style="position:absolute;left:0;text-align:left;margin-left:348.95pt;margin-top:31.3pt;width:71.9pt;height:.1pt;z-index:251652608;mso-position-horizontal-relative:page" coordorigin="6979,626" coordsize="1438,2">
            <v:shape id="_x0000_s1090" style="position:absolute;left:6979;top:626;width:1438;height:2" coordorigin="6979,626" coordsize="1438,0" path="m6979,626r1438,e" filled="f" strokeweight=".71228mm">
              <v:path arrowok="t"/>
            </v:shape>
            <w10:wrap anchorx="page"/>
          </v:group>
        </w:pict>
      </w:r>
      <w:r>
        <w:rPr>
          <w:noProof/>
          <w:lang w:val="pt-BR" w:eastAsia="ja-JP"/>
        </w:rPr>
        <w:pict>
          <v:group id="_x0000_s1091" style="position:absolute;left:0;text-align:left;margin-left:491.65pt;margin-top:31.3pt;width:74.3pt;height:.1pt;z-index:251655680;mso-position-horizontal-relative:page" coordorigin="9833,626" coordsize="1486,2">
            <v:shape id="_x0000_s1092" style="position:absolute;left:9833;top:626;width:1486;height:2" coordorigin="9833,626" coordsize="1486,0" path="m9833,626r1485,e" filled="f" strokeweight=".71228mm">
              <v:path arrowok="t"/>
            </v:shape>
            <w10:wrap anchorx="page"/>
          </v:group>
        </w:pict>
      </w:r>
      <w:r>
        <w:rPr>
          <w:spacing w:val="-1"/>
        </w:rPr>
        <w:t>Semestre</w:t>
      </w:r>
      <w:r>
        <w:t xml:space="preserve"> </w:t>
      </w:r>
      <w:r>
        <w:rPr>
          <w:spacing w:val="-1"/>
        </w:rPr>
        <w:t>da</w:t>
      </w:r>
      <w:r>
        <w:rPr>
          <w:spacing w:val="25"/>
        </w:rPr>
        <w:t xml:space="preserve"> </w:t>
      </w:r>
      <w:r>
        <w:rPr>
          <w:spacing w:val="-1"/>
        </w:rPr>
        <w:t>Disciplina:</w:t>
      </w:r>
    </w:p>
    <w:p w:rsidR="00817DB6" w:rsidRDefault="00817DB6" w:rsidP="00EB7944">
      <w:pPr>
        <w:pStyle w:val="BodyText"/>
        <w:spacing w:line="268" w:lineRule="auto"/>
        <w:ind w:left="1694" w:right="1628" w:firstLine="40"/>
        <w:jc w:val="center"/>
        <w:outlineLvl w:val="0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t>Código</w:t>
      </w:r>
      <w:r>
        <w:t xml:space="preserve"> </w:t>
      </w:r>
      <w:r>
        <w:rPr>
          <w:spacing w:val="-1"/>
        </w:rPr>
        <w:t>da</w:t>
      </w:r>
      <w:r>
        <w:rPr>
          <w:spacing w:val="25"/>
        </w:rPr>
        <w:t xml:space="preserve"> </w:t>
      </w:r>
      <w:r>
        <w:rPr>
          <w:spacing w:val="-1"/>
        </w:rPr>
        <w:t>Disciplina:</w:t>
      </w:r>
    </w:p>
    <w:p w:rsidR="00817DB6" w:rsidRDefault="00817DB6">
      <w:pPr>
        <w:spacing w:line="268" w:lineRule="auto"/>
        <w:jc w:val="center"/>
        <w:sectPr w:rsidR="00817DB6">
          <w:type w:val="continuous"/>
          <w:pgSz w:w="11900" w:h="16840"/>
          <w:pgMar w:top="1080" w:right="460" w:bottom="580" w:left="440" w:header="720" w:footer="720" w:gutter="0"/>
          <w:cols w:num="2" w:space="720" w:equalWidth="0">
            <w:col w:w="6516" w:space="40"/>
            <w:col w:w="4444"/>
          </w:cols>
        </w:sectPr>
      </w:pPr>
    </w:p>
    <w:p w:rsidR="00817DB6" w:rsidRDefault="00817DB6">
      <w:pPr>
        <w:spacing w:before="7"/>
        <w:rPr>
          <w:rFonts w:ascii="Times New Roman" w:hAnsi="Times New Roman"/>
          <w:sz w:val="27"/>
          <w:szCs w:val="27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2"/>
        <w:gridCol w:w="363"/>
        <w:gridCol w:w="3391"/>
        <w:gridCol w:w="2287"/>
        <w:gridCol w:w="1435"/>
        <w:gridCol w:w="1419"/>
        <w:gridCol w:w="1502"/>
      </w:tblGrid>
      <w:tr w:rsidR="00817DB6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92" w:lineRule="exact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Cursos</w:t>
            </w:r>
          </w:p>
        </w:tc>
      </w:tr>
      <w:tr w:rsidR="00817DB6" w:rsidRPr="00FE442B" w:rsidTr="00FE442B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FE442B">
                  <w:rPr>
                    <w:rFonts w:ascii="Arial" w:eastAsia="Times New Roman"/>
                    <w:color w:val="FFFFFF"/>
                    <w:spacing w:val="-1"/>
                  </w:rPr>
                  <w:t>Nome</w:t>
                </w:r>
              </w:smartTag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Curso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Instituição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7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Témino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 w:rsidP="00FE442B">
            <w:pPr>
              <w:pStyle w:val="TableParagraph"/>
              <w:spacing w:before="10"/>
              <w:rPr>
                <w:rFonts w:ascii="Times New Roman" w:hAnsi="Times New Roman"/>
                <w:sz w:val="19"/>
                <w:szCs w:val="19"/>
              </w:rPr>
            </w:pPr>
          </w:p>
          <w:p w:rsidR="00817DB6" w:rsidRPr="00FE442B" w:rsidRDefault="00817DB6" w:rsidP="00FE442B">
            <w:pPr>
              <w:pStyle w:val="TableParagraph"/>
              <w:ind w:left="114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</w:p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 w:rsidP="00FE442B">
            <w:pPr>
              <w:pStyle w:val="TableParagraph"/>
              <w:spacing w:before="4"/>
              <w:rPr>
                <w:rFonts w:ascii="Times New Roman" w:hAnsi="Times New Roman"/>
                <w:sz w:val="27"/>
                <w:szCs w:val="27"/>
              </w:rPr>
            </w:pPr>
          </w:p>
          <w:p w:rsidR="00817DB6" w:rsidRPr="00FE442B" w:rsidRDefault="00817DB6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1.1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line="242" w:lineRule="exact"/>
              <w:ind w:left="3023"/>
              <w:rPr>
                <w:rFonts w:ascii="Arial" w:hAnsi="Arial" w:cs="Arial"/>
              </w:rPr>
            </w:pPr>
            <w:r w:rsidRPr="00FE442B">
              <w:rPr>
                <w:rFonts w:ascii="Arial" w:hAnsi="Arial" w:cs="Arial"/>
                <w:b/>
                <w:bCs/>
                <w:spacing w:val="-1"/>
              </w:rPr>
              <w:t>Curso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específico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na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área</w:t>
            </w:r>
            <w:r w:rsidRPr="00FE442B">
              <w:rPr>
                <w:rFonts w:ascii="Arial" w:hAnsi="Arial" w:cs="Arial"/>
                <w:b/>
                <w:bCs/>
              </w:rPr>
              <w:t xml:space="preserve"> –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Presencial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7518"/>
              </w:tabs>
              <w:spacing w:line="260" w:lineRule="exact"/>
              <w:ind w:left="3798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pacing w:val="-1"/>
                <w:sz w:val="20"/>
              </w:rPr>
              <w:t>[Soma</w:t>
            </w:r>
            <w:r w:rsidRPr="00FE442B"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7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cursos]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3"/>
                <w:position w:val="-2"/>
              </w:rPr>
              <w:t>(A):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 w:rsidP="00FE442B">
            <w:pPr>
              <w:pStyle w:val="TableParagraph"/>
              <w:spacing w:before="9"/>
              <w:rPr>
                <w:rFonts w:ascii="Times New Roman" w:hAnsi="Times New Roman"/>
                <w:sz w:val="15"/>
                <w:szCs w:val="15"/>
              </w:rPr>
            </w:pPr>
          </w:p>
          <w:p w:rsidR="00817DB6" w:rsidRPr="00FE442B" w:rsidRDefault="00817DB6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1.2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line="242" w:lineRule="exact"/>
              <w:ind w:left="8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hAnsi="Arial" w:cs="Arial"/>
                <w:b/>
                <w:bCs/>
                <w:spacing w:val="-1"/>
              </w:rPr>
              <w:t>Curso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específico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na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área</w:t>
            </w:r>
            <w:r w:rsidRPr="00FE442B">
              <w:rPr>
                <w:rFonts w:ascii="Arial" w:hAnsi="Arial" w:cs="Arial"/>
                <w:b/>
                <w:bCs/>
              </w:rPr>
              <w:t xml:space="preserve"> – </w:t>
            </w:r>
            <w:r w:rsidRPr="00FE442B">
              <w:rPr>
                <w:rFonts w:ascii="Arial" w:hAnsi="Arial" w:cs="Arial"/>
                <w:b/>
                <w:bCs/>
                <w:spacing w:val="-4"/>
              </w:rPr>
              <w:t>EAD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>
            <w:r>
              <w:t xml:space="preserve"> Desvendando a Informática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350DDC">
            <w:pPr>
              <w:jc w:val="center"/>
            </w:pPr>
            <w:r>
              <w:t>UniSERPRO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22</w:t>
            </w: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>
              <w:rPr>
                <w:rFonts w:ascii="Arial" w:eastAsia="Times New Roman"/>
                <w:w w:val="95"/>
                <w:sz w:val="20"/>
              </w:rPr>
              <w:t>08</w:t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>
              <w:rPr>
                <w:rFonts w:ascii="Arial" w:eastAsia="Times New Roman"/>
                <w:spacing w:val="-1"/>
                <w:sz w:val="20"/>
              </w:rPr>
              <w:t>19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23/08/2019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EB7944">
            <w:pPr>
              <w:jc w:val="center"/>
            </w:pPr>
            <w:r>
              <w:t>2 horas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>
            <w:r>
              <w:t xml:space="preserve"> Usando o Mozilla Firefox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350DDC">
            <w:pPr>
              <w:jc w:val="center"/>
            </w:pPr>
            <w:r>
              <w:t>UniSERPRO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22/08/2019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23/08/2019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EB7944">
            <w:pPr>
              <w:jc w:val="center"/>
            </w:pPr>
            <w:r>
              <w:t>4 horas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>
            <w:r>
              <w:t xml:space="preserve"> Conhecendo o Windows 10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350DDC">
            <w:pPr>
              <w:jc w:val="center"/>
            </w:pPr>
            <w:r>
              <w:t>UniSERPRO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19/08/2019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20/08/2019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EB7944">
            <w:pPr>
              <w:jc w:val="center"/>
            </w:pPr>
            <w:r>
              <w:t>10 horas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>
            <w:r>
              <w:t xml:space="preserve"> Fundamentos da Linguagem PHP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350DDC">
            <w:pPr>
              <w:jc w:val="center"/>
            </w:pPr>
            <w:r>
              <w:t>UniSERPRO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11/11/2019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14/11/2019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EB7944">
            <w:pPr>
              <w:jc w:val="center"/>
            </w:pPr>
            <w:r>
              <w:t>30 horas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>
            <w:r>
              <w:t xml:space="preserve"> Introdução à POO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350DDC">
            <w:pPr>
              <w:jc w:val="center"/>
            </w:pPr>
            <w:r>
              <w:t>UniSERPRO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11/11/2019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14/11/2019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EB7944">
            <w:pPr>
              <w:jc w:val="center"/>
            </w:pPr>
            <w:r>
              <w:t>30 horas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71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31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7465"/>
              </w:tabs>
              <w:spacing w:before="15"/>
              <w:ind w:left="3687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hAnsi="Arial"/>
                <w:b/>
                <w:spacing w:val="-11"/>
                <w:position w:val="-1"/>
                <w:sz w:val="20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(a):</w:t>
            </w:r>
          </w:p>
        </w:tc>
        <w:tc>
          <w:tcPr>
            <w:tcW w:w="1502" w:type="dxa"/>
            <w:tcBorders>
              <w:top w:val="single" w:sz="24" w:space="0" w:color="000000"/>
              <w:left w:val="single" w:sz="24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EB7944">
            <w:pPr>
              <w:jc w:val="center"/>
            </w:pPr>
            <w:r>
              <w:t>76 horas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8532" w:type="dxa"/>
            <w:gridSpan w:val="4"/>
            <w:tcBorders>
              <w:top w:val="single" w:sz="24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7510"/>
              </w:tabs>
              <w:spacing w:line="240" w:lineRule="exact"/>
              <w:ind w:left="325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=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(a)/3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1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(B):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EB7944">
            <w:pPr>
              <w:jc w:val="center"/>
            </w:pPr>
            <w:r>
              <w:t>25 horas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 w:rsidP="00FE442B">
            <w:pPr>
              <w:pStyle w:val="TableParagraph"/>
              <w:spacing w:before="1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1.3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line="242" w:lineRule="exact"/>
              <w:ind w:left="2797"/>
              <w:rPr>
                <w:rFonts w:ascii="Arial" w:hAnsi="Arial" w:cs="Arial"/>
              </w:rPr>
            </w:pPr>
            <w:r w:rsidRPr="00FE442B">
              <w:rPr>
                <w:rFonts w:ascii="Arial" w:hAnsi="Arial" w:cs="Arial"/>
                <w:b/>
                <w:bCs/>
                <w:spacing w:val="-1"/>
              </w:rPr>
              <w:t>Curso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não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específico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da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área</w:t>
            </w:r>
            <w:r w:rsidRPr="00FE442B">
              <w:rPr>
                <w:rFonts w:ascii="Arial" w:hAnsi="Arial" w:cs="Arial"/>
                <w:b/>
                <w:bCs/>
              </w:rPr>
              <w:t xml:space="preserve"> –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Presencial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71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31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7453"/>
              </w:tabs>
              <w:spacing w:before="15"/>
              <w:ind w:left="3687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hAnsi="Arial"/>
                <w:b/>
                <w:spacing w:val="-11"/>
                <w:position w:val="-1"/>
                <w:sz w:val="20"/>
              </w:rPr>
              <w:t xml:space="preserve"> </w:t>
            </w:r>
            <w:r w:rsidRPr="00FE442B">
              <w:rPr>
                <w:rFonts w:ascii="Arial" w:hAnsi="Arial"/>
                <w:b/>
                <w:position w:val="-1"/>
                <w:sz w:val="20"/>
              </w:rPr>
              <w:t>(b):</w:t>
            </w:r>
          </w:p>
        </w:tc>
        <w:tc>
          <w:tcPr>
            <w:tcW w:w="1502" w:type="dxa"/>
            <w:tcBorders>
              <w:top w:val="single" w:sz="24" w:space="0" w:color="000000"/>
              <w:left w:val="single" w:sz="24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8532" w:type="dxa"/>
            <w:gridSpan w:val="4"/>
            <w:tcBorders>
              <w:top w:val="single" w:sz="24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7510"/>
              </w:tabs>
              <w:spacing w:line="240" w:lineRule="exact"/>
              <w:ind w:left="326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1/2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=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(c)/2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1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(C):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 w:rsidP="00FE442B">
            <w:pPr>
              <w:pStyle w:val="TableParagraph"/>
              <w:spacing w:before="10"/>
              <w:rPr>
                <w:rFonts w:ascii="Times New Roman" w:hAnsi="Times New Roman"/>
                <w:sz w:val="15"/>
                <w:szCs w:val="15"/>
              </w:rPr>
            </w:pPr>
          </w:p>
          <w:p w:rsidR="00817DB6" w:rsidRPr="00FE442B" w:rsidRDefault="00817DB6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1.4</w:t>
            </w:r>
          </w:p>
        </w:tc>
        <w:tc>
          <w:tcPr>
            <w:tcW w:w="10034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line="242" w:lineRule="exact"/>
              <w:ind w:left="3121"/>
              <w:rPr>
                <w:rFonts w:ascii="Arial" w:hAnsi="Arial" w:cs="Arial"/>
              </w:rPr>
            </w:pPr>
            <w:r w:rsidRPr="00FE442B">
              <w:rPr>
                <w:rFonts w:ascii="Arial" w:hAnsi="Arial" w:cs="Arial"/>
                <w:b/>
                <w:bCs/>
                <w:spacing w:val="-1"/>
              </w:rPr>
              <w:t>Curso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não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específico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da</w:t>
            </w:r>
            <w:r w:rsidRPr="00FE442B">
              <w:rPr>
                <w:rFonts w:ascii="Arial" w:hAnsi="Arial" w:cs="Arial"/>
                <w:b/>
                <w:bCs/>
              </w:rPr>
              <w:t xml:space="preserve"> </w:t>
            </w:r>
            <w:r w:rsidRPr="00FE442B">
              <w:rPr>
                <w:rFonts w:ascii="Arial" w:hAnsi="Arial" w:cs="Arial"/>
                <w:b/>
                <w:bCs/>
                <w:spacing w:val="-1"/>
              </w:rPr>
              <w:t>área</w:t>
            </w:r>
            <w:r w:rsidRPr="00FE442B">
              <w:rPr>
                <w:rFonts w:ascii="Arial" w:hAnsi="Arial" w:cs="Arial"/>
                <w:b/>
                <w:bCs/>
              </w:rPr>
              <w:t xml:space="preserve"> – </w:t>
            </w:r>
            <w:r w:rsidRPr="00FE442B">
              <w:rPr>
                <w:rFonts w:ascii="Arial" w:hAnsi="Arial" w:cs="Arial"/>
                <w:b/>
                <w:bCs/>
                <w:spacing w:val="-4"/>
              </w:rPr>
              <w:t>EAD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>
            <w:r>
              <w:t xml:space="preserve"> Doutrina Política: Liberalismo</w:t>
            </w:r>
          </w:p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CA3BA8">
            <w:pPr>
              <w:jc w:val="center"/>
            </w:pPr>
            <w:r>
              <w:t>ILB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03/10/2019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EB7944">
            <w:pPr>
              <w:pStyle w:val="TableParagraph"/>
              <w:tabs>
                <w:tab w:val="left" w:pos="634"/>
                <w:tab w:val="left" w:pos="1292"/>
              </w:tabs>
              <w:spacing w:before="3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23/10/2019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EB7944">
            <w:pPr>
              <w:jc w:val="center"/>
            </w:pPr>
            <w:r>
              <w:t>20 horas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71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31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7465"/>
              </w:tabs>
              <w:spacing w:before="15"/>
              <w:ind w:left="3687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hAnsi="Arial"/>
                <w:b/>
                <w:spacing w:val="-11"/>
                <w:position w:val="-1"/>
                <w:sz w:val="20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(c):</w:t>
            </w:r>
          </w:p>
        </w:tc>
        <w:tc>
          <w:tcPr>
            <w:tcW w:w="1502" w:type="dxa"/>
            <w:tcBorders>
              <w:top w:val="single" w:sz="24" w:space="0" w:color="000000"/>
              <w:left w:val="single" w:sz="24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EB7944">
            <w:pPr>
              <w:jc w:val="center"/>
            </w:pPr>
            <w:r>
              <w:t>20 horas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8532" w:type="dxa"/>
            <w:gridSpan w:val="4"/>
            <w:tcBorders>
              <w:top w:val="single" w:sz="24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7510"/>
              </w:tabs>
              <w:spacing w:line="240" w:lineRule="exact"/>
              <w:ind w:left="325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1/6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dos</w:t>
            </w:r>
            <w:r w:rsidRPr="00FE442B"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Cursos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=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(d)/6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1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</w:rPr>
              <w:t>(D):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EB7944">
            <w:pPr>
              <w:jc w:val="center"/>
            </w:pPr>
            <w:r>
              <w:t>3 horas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9257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519"/>
              </w:tabs>
              <w:spacing w:line="244" w:lineRule="exact"/>
              <w:ind w:left="423"/>
              <w:rPr>
                <w:rFonts w:ascii="Arial" w:hAnsi="Arial" w:cs="Arial"/>
                <w:sz w:val="24"/>
                <w:szCs w:val="24"/>
              </w:rPr>
            </w:pPr>
            <w:r w:rsidRPr="00FE442B">
              <w:rPr>
                <w:rFonts w:ascii="Arial" w:hAnsi="Arial"/>
                <w:i/>
                <w:position w:val="2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(A)+(B)+(C)+(D)</w:t>
            </w:r>
            <w:r w:rsidRPr="00FE442B">
              <w:rPr>
                <w:rFonts w:ascii="Arial" w:hAnsi="Arial"/>
                <w:i/>
                <w:spacing w:val="-4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2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2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2/3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2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5"/>
                <w:position w:val="2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2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2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sz w:val="24"/>
              </w:rPr>
              <w:t>Carga</w:t>
            </w:r>
            <w:r w:rsidRPr="00FE442B"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sz w:val="24"/>
              </w:rPr>
              <w:t>Horária</w:t>
            </w:r>
            <w:r w:rsidRPr="00FE442B"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sz w:val="24"/>
              </w:rPr>
              <w:t>Total</w:t>
            </w:r>
            <w:r w:rsidRPr="00FE442B"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sz w:val="24"/>
              </w:rPr>
              <w:t>(1):</w:t>
            </w:r>
          </w:p>
        </w:tc>
        <w:tc>
          <w:tcPr>
            <w:tcW w:w="15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EB7944">
            <w:pPr>
              <w:jc w:val="center"/>
            </w:pPr>
            <w:r>
              <w:t>28 horas</w:t>
            </w:r>
          </w:p>
        </w:tc>
      </w:tr>
    </w:tbl>
    <w:p w:rsidR="00817DB6" w:rsidRDefault="00817DB6">
      <w:pPr>
        <w:sectPr w:rsidR="00817DB6">
          <w:pgSz w:w="11900" w:h="16840"/>
          <w:pgMar w:top="1080" w:right="480" w:bottom="580" w:left="460" w:header="800" w:footer="380" w:gutter="0"/>
          <w:cols w:space="720"/>
        </w:sectPr>
      </w:pPr>
    </w:p>
    <w:p w:rsidR="00817DB6" w:rsidRDefault="00817DB6">
      <w:pPr>
        <w:rPr>
          <w:rFonts w:ascii="Times New Roman" w:hAnsi="Times New Roman"/>
          <w:sz w:val="20"/>
          <w:szCs w:val="20"/>
        </w:rPr>
      </w:pPr>
    </w:p>
    <w:p w:rsidR="00817DB6" w:rsidRDefault="00817DB6">
      <w:pPr>
        <w:rPr>
          <w:rFonts w:ascii="Times New Roman" w:hAnsi="Times New Roman"/>
          <w:sz w:val="20"/>
          <w:szCs w:val="20"/>
        </w:rPr>
      </w:pPr>
    </w:p>
    <w:p w:rsidR="00817DB6" w:rsidRDefault="00817DB6">
      <w:pPr>
        <w:spacing w:before="4"/>
        <w:rPr>
          <w:rFonts w:ascii="Times New Roman" w:hAnsi="Times New Roman"/>
          <w:sz w:val="10"/>
          <w:szCs w:val="1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2"/>
        <w:gridCol w:w="363"/>
        <w:gridCol w:w="7114"/>
        <w:gridCol w:w="1418"/>
        <w:gridCol w:w="1483"/>
      </w:tblGrid>
      <w:tr w:rsidR="00817DB6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92" w:lineRule="exact"/>
              <w:ind w:left="2497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Filme</w:t>
            </w:r>
            <w:r w:rsidRPr="00FE442B">
              <w:rPr>
                <w:rFonts w:ascii="Arial" w:hAnsi="Arial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ou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documentário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(cinema</w:t>
            </w:r>
            <w:r w:rsidRPr="00FE442B">
              <w:rPr>
                <w:rFonts w:ascii="Arial" w:hAnsi="Arial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ou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DVD)</w:t>
            </w:r>
          </w:p>
        </w:tc>
      </w:tr>
      <w:tr w:rsidR="00817DB6" w:rsidRPr="00FE442B" w:rsidTr="00FE442B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/>
        </w:tc>
        <w:tc>
          <w:tcPr>
            <w:tcW w:w="71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FE442B">
                  <w:rPr>
                    <w:rFonts w:ascii="Arial" w:eastAsia="Times New Roman"/>
                    <w:color w:val="FFFFFF"/>
                    <w:spacing w:val="-1"/>
                  </w:rPr>
                  <w:t>Nome</w:t>
                </w:r>
              </w:smartTag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Filme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 w:rsidP="00FE442B">
            <w:pPr>
              <w:pStyle w:val="TableParagraph"/>
              <w:spacing w:before="4"/>
              <w:rPr>
                <w:rFonts w:ascii="Times New Roman" w:hAnsi="Times New Roman"/>
                <w:sz w:val="27"/>
                <w:szCs w:val="27"/>
              </w:rPr>
            </w:pPr>
          </w:p>
          <w:p w:rsidR="00817DB6" w:rsidRPr="00FE442B" w:rsidRDefault="00817DB6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</w:p>
        </w:tc>
        <w:tc>
          <w:tcPr>
            <w:tcW w:w="71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740"/>
              </w:tabs>
              <w:spacing w:line="233" w:lineRule="exact"/>
              <w:ind w:left="45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filmes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2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 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3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(2):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Peças</w:t>
            </w:r>
            <w:r w:rsidRPr="00FE442B">
              <w:rPr>
                <w:rFonts w:ascii="Arial" w:hAnsi="Arial"/>
                <w:b/>
                <w:color w:val="FFFFFF"/>
                <w:spacing w:val="-19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Teatrais</w:t>
            </w:r>
          </w:p>
        </w:tc>
      </w:tr>
      <w:tr w:rsidR="00817DB6" w:rsidRPr="00FE442B" w:rsidTr="00FE442B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/>
        </w:tc>
        <w:tc>
          <w:tcPr>
            <w:tcW w:w="71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Nome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Peça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 w:rsidP="00FE442B">
            <w:pPr>
              <w:pStyle w:val="TableParagraph"/>
              <w:spacing w:before="4"/>
              <w:rPr>
                <w:rFonts w:ascii="Times New Roman" w:hAnsi="Times New Roman"/>
                <w:sz w:val="27"/>
                <w:szCs w:val="27"/>
              </w:rPr>
            </w:pPr>
          </w:p>
          <w:p w:rsidR="00817DB6" w:rsidRPr="00FE442B" w:rsidRDefault="00817DB6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3</w:t>
            </w:r>
          </w:p>
        </w:tc>
        <w:tc>
          <w:tcPr>
            <w:tcW w:w="71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740"/>
              </w:tabs>
              <w:spacing w:line="233" w:lineRule="exact"/>
              <w:ind w:left="44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peças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2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(3):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362"/>
        </w:trPr>
        <w:tc>
          <w:tcPr>
            <w:tcW w:w="72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92" w:lineRule="exact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92" w:lineRule="exact"/>
              <w:ind w:left="19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2"/>
                <w:sz w:val="26"/>
              </w:rPr>
              <w:t>Atividades</w:t>
            </w:r>
            <w:r w:rsidRPr="00FE442B">
              <w:rPr>
                <w:rFonts w:ascii="Arial" w:eastAsia="Times New Roman"/>
                <w:b/>
                <w:color w:val="FFFFFF"/>
                <w:spacing w:val="-26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Culturais</w:t>
            </w:r>
          </w:p>
        </w:tc>
      </w:tr>
      <w:tr w:rsidR="00817DB6" w:rsidRPr="00FE442B" w:rsidTr="00FE442B">
        <w:trPr>
          <w:trHeight w:hRule="exact" w:val="362"/>
        </w:trPr>
        <w:tc>
          <w:tcPr>
            <w:tcW w:w="36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 w:rsidP="00FE442B">
            <w:pPr>
              <w:pStyle w:val="TableParagraph"/>
              <w:spacing w:before="148"/>
              <w:ind w:left="114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</w:p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 w:rsidP="00FE442B">
            <w:pPr>
              <w:pStyle w:val="TableParagraph"/>
              <w:spacing w:before="8"/>
              <w:rPr>
                <w:rFonts w:ascii="Times New Roman" w:hAnsi="Times New Roman"/>
                <w:sz w:val="29"/>
                <w:szCs w:val="29"/>
              </w:rPr>
            </w:pPr>
          </w:p>
          <w:p w:rsidR="00817DB6" w:rsidRPr="00FE442B" w:rsidRDefault="00817DB6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4.1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16"/>
              <w:ind w:left="26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b/>
                <w:spacing w:val="-1"/>
              </w:rPr>
              <w:t>Exposições</w:t>
            </w:r>
          </w:p>
        </w:tc>
      </w:tr>
      <w:tr w:rsidR="00817DB6" w:rsidRPr="00FE442B" w:rsidTr="00FE442B">
        <w:trPr>
          <w:trHeight w:hRule="exact" w:val="319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45" w:lineRule="exact"/>
              <w:ind w:left="4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Nome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Exposição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66" w:right="-2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25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71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15" w:line="215" w:lineRule="exact"/>
              <w:ind w:left="6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31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8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24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7465"/>
              </w:tabs>
              <w:spacing w:before="15"/>
              <w:ind w:left="4100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exposições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2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hAnsi="Arial"/>
                <w:b/>
                <w:spacing w:val="-10"/>
                <w:position w:val="-1"/>
                <w:sz w:val="20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1"/>
                <w:sz w:val="20"/>
              </w:rPr>
              <w:t>(e):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24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362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 w:rsidP="00FE442B">
            <w:pPr>
              <w:pStyle w:val="TableParagraph"/>
              <w:spacing w:before="8"/>
              <w:rPr>
                <w:rFonts w:ascii="Times New Roman" w:hAnsi="Times New Roman"/>
                <w:sz w:val="29"/>
                <w:szCs w:val="29"/>
              </w:rPr>
            </w:pPr>
          </w:p>
          <w:p w:rsidR="00817DB6" w:rsidRPr="00FE442B" w:rsidRDefault="00817DB6" w:rsidP="00FE442B">
            <w:pPr>
              <w:pStyle w:val="TableParagraph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4.2</w:t>
            </w:r>
          </w:p>
        </w:tc>
        <w:tc>
          <w:tcPr>
            <w:tcW w:w="10015" w:type="dxa"/>
            <w:gridSpan w:val="3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16"/>
              <w:ind w:left="26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b/>
                <w:spacing w:val="-1"/>
              </w:rPr>
              <w:t>Museus</w:t>
            </w:r>
          </w:p>
        </w:tc>
      </w:tr>
      <w:tr w:rsidR="00817DB6" w:rsidRPr="00FE442B" w:rsidTr="00FE442B">
        <w:trPr>
          <w:trHeight w:hRule="exact" w:val="319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45" w:lineRule="exact"/>
              <w:ind w:left="40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FE442B">
                  <w:rPr>
                    <w:rFonts w:ascii="Arial" w:eastAsia="Times New Roman"/>
                    <w:color w:val="FFFFFF"/>
                    <w:spacing w:val="-1"/>
                  </w:rPr>
                  <w:t>Nome</w:t>
                </w:r>
              </w:smartTag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2"/>
              </w:rPr>
              <w:t>Museu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7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bottom w:val="single" w:sz="24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8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7508"/>
              </w:tabs>
              <w:spacing w:line="246" w:lineRule="exact"/>
              <w:ind w:left="3625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i/>
                <w:sz w:val="20"/>
              </w:rPr>
              <w:t>[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Quantidade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visitas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a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museus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X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2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]</w:t>
            </w:r>
            <w:r w:rsidRPr="00FE442B">
              <w:rPr>
                <w:rFonts w:ascii="Arial" w:eastAsia="Times New Roman"/>
                <w:i/>
                <w:sz w:val="20"/>
              </w:rPr>
              <w:tab/>
            </w:r>
            <w:r w:rsidRPr="00FE442B">
              <w:rPr>
                <w:rFonts w:ascii="Arial" w:eastAsia="Times New Roman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eastAsia="Times New Roman"/>
                <w:b/>
                <w:spacing w:val="-10"/>
                <w:position w:val="-1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b/>
                <w:position w:val="-1"/>
                <w:sz w:val="20"/>
              </w:rPr>
              <w:t>(f):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24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24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740"/>
              </w:tabs>
              <w:spacing w:line="233" w:lineRule="exact"/>
              <w:ind w:left="20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[Soma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Parcial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(e)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+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Parcial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(f)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AC]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(4):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/>
        </w:tc>
      </w:tr>
    </w:tbl>
    <w:p w:rsidR="00817DB6" w:rsidRDefault="00817DB6">
      <w:pPr>
        <w:sectPr w:rsidR="00817DB6">
          <w:pgSz w:w="11900" w:h="16840"/>
          <w:pgMar w:top="1080" w:right="480" w:bottom="580" w:left="460" w:header="800" w:footer="380" w:gutter="0"/>
          <w:cols w:space="720"/>
        </w:sectPr>
      </w:pPr>
    </w:p>
    <w:p w:rsidR="00817DB6" w:rsidRDefault="00817DB6">
      <w:pPr>
        <w:rPr>
          <w:rFonts w:ascii="Times New Roman" w:hAnsi="Times New Roman"/>
          <w:sz w:val="20"/>
          <w:szCs w:val="20"/>
        </w:rPr>
      </w:pPr>
    </w:p>
    <w:p w:rsidR="00817DB6" w:rsidRDefault="00817DB6">
      <w:pPr>
        <w:rPr>
          <w:rFonts w:ascii="Times New Roman" w:hAnsi="Times New Roman"/>
          <w:sz w:val="20"/>
          <w:szCs w:val="20"/>
        </w:rPr>
      </w:pPr>
    </w:p>
    <w:p w:rsidR="00817DB6" w:rsidRDefault="00817DB6">
      <w:pPr>
        <w:rPr>
          <w:rFonts w:ascii="Times New Roman" w:hAnsi="Times New Roman"/>
          <w:sz w:val="20"/>
          <w:szCs w:val="20"/>
        </w:rPr>
      </w:pPr>
    </w:p>
    <w:p w:rsidR="00817DB6" w:rsidRDefault="00817DB6">
      <w:pPr>
        <w:rPr>
          <w:rFonts w:ascii="Times New Roman" w:hAnsi="Times New Roman"/>
          <w:sz w:val="20"/>
          <w:szCs w:val="20"/>
        </w:rPr>
      </w:pPr>
    </w:p>
    <w:p w:rsidR="00817DB6" w:rsidRDefault="00817DB6">
      <w:pPr>
        <w:rPr>
          <w:rFonts w:ascii="Times New Roman" w:hAnsi="Times New Roman"/>
          <w:sz w:val="20"/>
          <w:szCs w:val="20"/>
        </w:rPr>
      </w:pPr>
    </w:p>
    <w:p w:rsidR="00817DB6" w:rsidRDefault="00817DB6">
      <w:pPr>
        <w:spacing w:before="10"/>
        <w:rPr>
          <w:rFonts w:ascii="Times New Roman" w:hAnsi="Times New Roman"/>
          <w:sz w:val="14"/>
          <w:szCs w:val="1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725"/>
        <w:gridCol w:w="3391"/>
        <w:gridCol w:w="2287"/>
        <w:gridCol w:w="1435"/>
        <w:gridCol w:w="1419"/>
        <w:gridCol w:w="1483"/>
      </w:tblGrid>
      <w:tr w:rsidR="00817DB6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92" w:lineRule="exact"/>
              <w:ind w:left="2816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Leitura:</w:t>
            </w:r>
            <w:r w:rsidRPr="00FE442B">
              <w:rPr>
                <w:rFonts w:ascii="Arial" w:eastAsia="Times New Roman"/>
                <w:b/>
                <w:color w:val="FFFFFF"/>
                <w:spacing w:val="-9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Livro</w:t>
            </w:r>
            <w:r w:rsidRPr="00FE442B">
              <w:rPr>
                <w:rFonts w:ascii="Arial" w:eastAsia="Times New Roman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correlato</w:t>
            </w:r>
            <w:r w:rsidRPr="00FE442B">
              <w:rPr>
                <w:rFonts w:ascii="Arial" w:eastAsia="Times New Roman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ou</w:t>
            </w:r>
            <w:r w:rsidRPr="00FE442B">
              <w:rPr>
                <w:rFonts w:ascii="Arial" w:eastAsia="Times New Roman"/>
                <w:b/>
                <w:color w:val="FFFFFF"/>
                <w:spacing w:val="-11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indicado</w:t>
            </w:r>
          </w:p>
        </w:tc>
      </w:tr>
      <w:tr w:rsidR="00817DB6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Título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Livro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Autor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Editora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14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Ano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Edição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 w:rsidP="00FE442B">
            <w:pPr>
              <w:pStyle w:val="TableParagraph"/>
              <w:spacing w:before="170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5</w:t>
            </w:r>
          </w:p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9257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740"/>
              </w:tabs>
              <w:spacing w:line="233" w:lineRule="exact"/>
              <w:ind w:left="476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livros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(6):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Exposições</w:t>
            </w:r>
            <w:r w:rsidRPr="00FE442B">
              <w:rPr>
                <w:rFonts w:ascii="Arial" w:hAnsi="Arial"/>
                <w:b/>
                <w:color w:val="FFFFFF"/>
                <w:spacing w:val="-27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</w:p>
        </w:tc>
      </w:tr>
      <w:tr w:rsidR="00817DB6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/>
        </w:tc>
        <w:tc>
          <w:tcPr>
            <w:tcW w:w="567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Nome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Exposição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 w:rsidP="00FE442B">
            <w:pPr>
              <w:pStyle w:val="TableParagraph"/>
              <w:spacing w:before="9"/>
              <w:rPr>
                <w:rFonts w:ascii="Times New Roman" w:hAnsi="Times New Roman"/>
                <w:sz w:val="16"/>
                <w:szCs w:val="16"/>
              </w:rPr>
            </w:pPr>
          </w:p>
          <w:p w:rsidR="00817DB6" w:rsidRPr="00FE442B" w:rsidRDefault="00817DB6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6</w:t>
            </w:r>
          </w:p>
        </w:tc>
        <w:tc>
          <w:tcPr>
            <w:tcW w:w="5678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9257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740"/>
              </w:tabs>
              <w:spacing w:line="233" w:lineRule="exact"/>
              <w:ind w:left="21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exposições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(7):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Feiras</w:t>
            </w:r>
            <w:r w:rsidRPr="00FE442B">
              <w:rPr>
                <w:rFonts w:ascii="Arial" w:hAnsi="Arial"/>
                <w:b/>
                <w:color w:val="FFFFFF"/>
                <w:spacing w:val="-2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</w:p>
        </w:tc>
      </w:tr>
      <w:tr w:rsidR="00817DB6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/>
        </w:tc>
        <w:tc>
          <w:tcPr>
            <w:tcW w:w="567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Nome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da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Feira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 w:rsidP="00FE442B">
            <w:pPr>
              <w:pStyle w:val="TableParagraph"/>
              <w:spacing w:before="9"/>
              <w:rPr>
                <w:rFonts w:ascii="Times New Roman" w:hAnsi="Times New Roman"/>
                <w:sz w:val="16"/>
                <w:szCs w:val="16"/>
              </w:rPr>
            </w:pPr>
          </w:p>
          <w:p w:rsidR="00817DB6" w:rsidRPr="00FE442B" w:rsidRDefault="00817DB6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7</w:t>
            </w:r>
          </w:p>
        </w:tc>
        <w:tc>
          <w:tcPr>
            <w:tcW w:w="5678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9257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740"/>
              </w:tabs>
              <w:spacing w:line="233" w:lineRule="exact"/>
              <w:ind w:left="46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feiras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(8):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92" w:lineRule="exact"/>
              <w:ind w:left="2314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Leitura:</w:t>
            </w:r>
            <w:r w:rsidRPr="00FE442B">
              <w:rPr>
                <w:rFonts w:ascii="Arial" w:hAnsi="Arial"/>
                <w:b/>
                <w:color w:val="FFFFFF"/>
                <w:spacing w:val="-6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2"/>
                <w:sz w:val="26"/>
              </w:rPr>
              <w:t>Artigo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de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Jornal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ou</w:t>
            </w:r>
            <w:r w:rsidRPr="00FE442B">
              <w:rPr>
                <w:rFonts w:ascii="Arial" w:hAnsi="Arial"/>
                <w:b/>
                <w:color w:val="FFFFFF"/>
                <w:spacing w:val="-7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Revista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na</w:t>
            </w:r>
            <w:r w:rsidRPr="00FE442B">
              <w:rPr>
                <w:rFonts w:ascii="Arial" w:hAnsi="Arial"/>
                <w:b/>
                <w:color w:val="FFFFFF"/>
                <w:spacing w:val="-8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área</w:t>
            </w:r>
          </w:p>
        </w:tc>
      </w:tr>
      <w:tr w:rsidR="00817DB6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Título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do</w:t>
            </w:r>
            <w:r w:rsidRPr="00FE442B">
              <w:rPr>
                <w:rFonts w:ascii="Arial" w:hAnsi="Arial"/>
                <w:color w:val="FFFFFF"/>
              </w:rPr>
              <w:t xml:space="preserve"> Artigo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Autor</w:t>
            </w:r>
            <w:r w:rsidRPr="00FE442B">
              <w:rPr>
                <w:rFonts w:ascii="Arial" w:hAnsi="Arial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(1ºAutor)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>Tit.</w:t>
            </w:r>
            <w:r w:rsidRPr="00FE442B">
              <w:rPr>
                <w:rFonts w:ascii="Arial" w:hAnsi="Arial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Periódico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5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Número/Data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 w:rsidP="00FE442B">
            <w:pPr>
              <w:pStyle w:val="TableParagraph"/>
              <w:spacing w:before="4"/>
              <w:rPr>
                <w:rFonts w:ascii="Times New Roman" w:hAnsi="Times New Roman"/>
                <w:sz w:val="28"/>
                <w:szCs w:val="28"/>
              </w:rPr>
            </w:pPr>
          </w:p>
          <w:p w:rsidR="00817DB6" w:rsidRPr="00FE442B" w:rsidRDefault="00817DB6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8</w:t>
            </w:r>
          </w:p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1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9257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740"/>
              </w:tabs>
              <w:spacing w:line="233" w:lineRule="exact"/>
              <w:ind w:left="58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artigos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1/5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(9):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/>
        </w:tc>
      </w:tr>
    </w:tbl>
    <w:p w:rsidR="00817DB6" w:rsidRDefault="00817DB6">
      <w:pPr>
        <w:sectPr w:rsidR="00817DB6">
          <w:pgSz w:w="11900" w:h="16840"/>
          <w:pgMar w:top="1080" w:right="480" w:bottom="580" w:left="460" w:header="800" w:footer="380" w:gutter="0"/>
          <w:cols w:space="720"/>
        </w:sectPr>
      </w:pPr>
    </w:p>
    <w:p w:rsidR="00817DB6" w:rsidRDefault="00817DB6">
      <w:pPr>
        <w:rPr>
          <w:rFonts w:ascii="Times New Roman" w:hAnsi="Times New Roman"/>
          <w:sz w:val="20"/>
          <w:szCs w:val="20"/>
        </w:rPr>
      </w:pPr>
    </w:p>
    <w:p w:rsidR="00817DB6" w:rsidRDefault="00817DB6">
      <w:pPr>
        <w:rPr>
          <w:rFonts w:ascii="Times New Roman" w:hAnsi="Times New Roman"/>
          <w:sz w:val="20"/>
          <w:szCs w:val="20"/>
        </w:rPr>
      </w:pPr>
    </w:p>
    <w:p w:rsidR="00817DB6" w:rsidRDefault="00817DB6">
      <w:pPr>
        <w:spacing w:before="4"/>
        <w:rPr>
          <w:rFonts w:ascii="Times New Roman" w:hAnsi="Times New Roman"/>
          <w:sz w:val="10"/>
          <w:szCs w:val="10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2"/>
        <w:gridCol w:w="363"/>
        <w:gridCol w:w="3391"/>
        <w:gridCol w:w="2287"/>
        <w:gridCol w:w="1435"/>
        <w:gridCol w:w="1419"/>
        <w:gridCol w:w="1483"/>
      </w:tblGrid>
      <w:tr w:rsidR="00817DB6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Leitura:</w:t>
            </w:r>
            <w:r w:rsidRPr="00FE442B">
              <w:rPr>
                <w:rFonts w:ascii="Arial" w:hAnsi="Arial"/>
                <w:b/>
                <w:color w:val="FFFFFF"/>
                <w:spacing w:val="-13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2"/>
                <w:sz w:val="26"/>
              </w:rPr>
              <w:t>Artigo</w:t>
            </w:r>
            <w:r w:rsidRPr="00FE442B">
              <w:rPr>
                <w:rFonts w:ascii="Arial" w:hAnsi="Arial"/>
                <w:b/>
                <w:color w:val="FFFFFF"/>
                <w:spacing w:val="-16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Científico</w:t>
            </w:r>
          </w:p>
        </w:tc>
      </w:tr>
      <w:tr w:rsidR="00817DB6" w:rsidRPr="00FE442B" w:rsidTr="00FE442B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Título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do</w:t>
            </w:r>
            <w:r w:rsidRPr="00FE442B">
              <w:rPr>
                <w:rFonts w:ascii="Arial" w:hAnsi="Arial"/>
                <w:color w:val="FFFFFF"/>
              </w:rPr>
              <w:t xml:space="preserve"> Artigo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Autor</w:t>
            </w:r>
            <w:r w:rsidRPr="00FE442B">
              <w:rPr>
                <w:rFonts w:ascii="Arial" w:hAnsi="Arial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(1ºAutor)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>Tit.</w:t>
            </w:r>
            <w:r w:rsidRPr="00FE442B">
              <w:rPr>
                <w:rFonts w:ascii="Arial" w:hAnsi="Arial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Periódico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5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Número/Data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 w:rsidP="00FE442B">
            <w:pPr>
              <w:pStyle w:val="TableParagraph"/>
              <w:spacing w:before="170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9</w:t>
            </w:r>
          </w:p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9257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618"/>
              </w:tabs>
              <w:spacing w:line="233" w:lineRule="exact"/>
              <w:ind w:left="41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artigos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(10):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362"/>
        </w:trPr>
        <w:tc>
          <w:tcPr>
            <w:tcW w:w="72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92" w:lineRule="exact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Eventos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 w:rsidP="00FE442B">
            <w:pPr>
              <w:pStyle w:val="TableParagraph"/>
              <w:spacing w:before="145"/>
              <w:ind w:left="59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10</w:t>
            </w:r>
          </w:p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817DB6" w:rsidRPr="00FE442B" w:rsidRDefault="00817DB6" w:rsidP="00FE442B">
            <w:pPr>
              <w:pStyle w:val="TableParagraph"/>
              <w:spacing w:before="107"/>
              <w:ind w:left="3" w:right="-15"/>
              <w:rPr>
                <w:rFonts w:ascii="Arial" w:hAnsi="Arial" w:cs="Arial"/>
                <w:sz w:val="18"/>
                <w:szCs w:val="18"/>
              </w:rPr>
            </w:pPr>
            <w:r w:rsidRPr="00FE442B">
              <w:rPr>
                <w:rFonts w:ascii="Arial" w:eastAsia="Times New Roman"/>
                <w:sz w:val="18"/>
              </w:rPr>
              <w:t>10.1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line="233" w:lineRule="exact"/>
              <w:ind w:left="26"/>
              <w:jc w:val="center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b/>
                <w:spacing w:val="-1"/>
              </w:rPr>
              <w:t>Palestras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na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área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ou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correlatos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50" w:lineRule="exact"/>
              <w:ind w:left="30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FE442B">
                  <w:rPr>
                    <w:rFonts w:ascii="Arial" w:eastAsia="Times New Roman"/>
                    <w:color w:val="FFFFFF"/>
                    <w:spacing w:val="-1"/>
                  </w:rPr>
                  <w:t>Nome</w:t>
                </w:r>
              </w:smartTag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Evento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50" w:lineRule="exact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Instituição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Promotora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50" w:lineRule="exact"/>
              <w:ind w:left="452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50" w:lineRule="exact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50" w:lineRule="exact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>
            <w:r>
              <w:t>Consultoria de Segurança Física de TI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365C6B">
            <w:pPr>
              <w:jc w:val="center"/>
            </w:pPr>
            <w:r>
              <w:t>CAIXA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365C6B">
            <w:pPr>
              <w:jc w:val="center"/>
            </w:pPr>
            <w:r>
              <w:t>CEDES/BR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365C6B">
            <w:pPr>
              <w:pStyle w:val="TableParagraph"/>
              <w:tabs>
                <w:tab w:val="left" w:pos="634"/>
                <w:tab w:val="left" w:pos="1292"/>
              </w:tabs>
              <w:spacing w:before="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/>
                <w:w w:val="95"/>
                <w:sz w:val="20"/>
              </w:rPr>
              <w:t>15/08/2019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2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7335"/>
              </w:tabs>
              <w:spacing w:line="260" w:lineRule="exact"/>
              <w:ind w:left="4323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i/>
                <w:sz w:val="20"/>
              </w:rPr>
              <w:t>[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Quantidade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Palestras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X2</w:t>
            </w:r>
            <w:r w:rsidRPr="00FE442B">
              <w:rPr>
                <w:rFonts w:ascii="Arial" w:eastAsia="Times New Roman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]</w:t>
            </w:r>
            <w:r w:rsidRPr="00FE442B">
              <w:rPr>
                <w:rFonts w:ascii="Arial" w:eastAsia="Times New Roman"/>
                <w:i/>
                <w:sz w:val="20"/>
              </w:rPr>
              <w:tab/>
            </w:r>
            <w:r w:rsidRPr="00FE442B">
              <w:rPr>
                <w:rFonts w:ascii="Arial" w:eastAsia="Times New Roman"/>
                <w:b/>
                <w:spacing w:val="-1"/>
                <w:position w:val="-2"/>
              </w:rPr>
              <w:t>Parcial</w:t>
            </w:r>
            <w:r w:rsidRPr="00FE442B">
              <w:rPr>
                <w:rFonts w:ascii="Arial" w:eastAsia="Times New Roman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eastAsia="Times New Roman"/>
                <w:b/>
                <w:spacing w:val="-1"/>
                <w:position w:val="-2"/>
              </w:rPr>
              <w:t>(g):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EF0E52">
            <w:pPr>
              <w:jc w:val="center"/>
            </w:pPr>
            <w:r>
              <w:t>2 horas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  <w:p w:rsidR="00817DB6" w:rsidRPr="00FE442B" w:rsidRDefault="00817DB6" w:rsidP="00FE442B">
            <w:pPr>
              <w:pStyle w:val="TableParagraph"/>
              <w:spacing w:before="7"/>
              <w:rPr>
                <w:rFonts w:ascii="Times New Roman" w:hAnsi="Times New Roman"/>
                <w:sz w:val="25"/>
                <w:szCs w:val="25"/>
              </w:rPr>
            </w:pPr>
          </w:p>
          <w:p w:rsidR="00817DB6" w:rsidRPr="00FE442B" w:rsidRDefault="00817DB6" w:rsidP="00FE442B">
            <w:pPr>
              <w:pStyle w:val="TableParagraph"/>
              <w:ind w:left="3" w:right="-15"/>
              <w:rPr>
                <w:rFonts w:ascii="Arial" w:hAnsi="Arial" w:cs="Arial"/>
                <w:sz w:val="18"/>
                <w:szCs w:val="18"/>
              </w:rPr>
            </w:pPr>
            <w:r w:rsidRPr="00FE442B">
              <w:rPr>
                <w:rFonts w:ascii="Arial" w:eastAsia="Times New Roman"/>
                <w:sz w:val="18"/>
              </w:rPr>
              <w:t>10.2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line="233" w:lineRule="exact"/>
              <w:ind w:left="122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b/>
                <w:spacing w:val="-1"/>
              </w:rPr>
              <w:t>Eventos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na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área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(Congressos,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Workshops,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Seminários,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Simpósios,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etc.)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50" w:lineRule="exact"/>
              <w:ind w:left="30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FE442B">
                  <w:rPr>
                    <w:rFonts w:ascii="Arial" w:eastAsia="Times New Roman"/>
                    <w:color w:val="FFFFFF"/>
                    <w:spacing w:val="-1"/>
                  </w:rPr>
                  <w:t>Nome</w:t>
                </w:r>
              </w:smartTag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Evento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50" w:lineRule="exact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50" w:lineRule="exact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50" w:lineRule="exact"/>
              <w:ind w:left="3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Término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50" w:lineRule="exact"/>
              <w:ind w:left="7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Dias</w:t>
            </w:r>
            <w:r w:rsidRPr="00FE442B">
              <w:rPr>
                <w:rFonts w:ascii="Arial" w:hAnsi="Arial"/>
                <w:color w:val="FFFFFF"/>
                <w:spacing w:val="1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Duração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25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15"/>
              <w:ind w:right="71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|</w:t>
            </w:r>
            <w:r w:rsidRPr="00FE442B">
              <w:rPr>
                <w:rFonts w:ascii="Arial" w:eastAsia="Times New Roman"/>
                <w:spacing w:val="-7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3</w:t>
            </w:r>
            <w:r w:rsidRPr="00FE442B">
              <w:rPr>
                <w:rFonts w:ascii="Arial" w:eastAsia="Times New Roman"/>
                <w:spacing w:val="-2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362" w:type="dxa"/>
            <w:vMerge/>
            <w:tcBorders>
              <w:left w:val="single" w:sz="16" w:space="0" w:color="000000"/>
              <w:bottom w:val="single" w:sz="24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62" w:type="dxa"/>
            <w:vMerge/>
            <w:tcBorders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8532" w:type="dxa"/>
            <w:gridSpan w:val="4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7453"/>
              </w:tabs>
              <w:spacing w:line="246" w:lineRule="exact"/>
              <w:ind w:left="4088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i/>
                <w:sz w:val="20"/>
              </w:rPr>
              <w:t>[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Soma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dos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Dias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Eventos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x</w:t>
            </w:r>
            <w:r w:rsidRPr="00FE442B">
              <w:rPr>
                <w:rFonts w:ascii="Arial" w:eastAsia="Times New Roman"/>
                <w:i/>
                <w:spacing w:val="-3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3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]</w:t>
            </w:r>
            <w:r w:rsidRPr="00FE442B">
              <w:rPr>
                <w:rFonts w:ascii="Arial" w:eastAsia="Times New Roman"/>
                <w:i/>
                <w:sz w:val="20"/>
              </w:rPr>
              <w:tab/>
            </w:r>
            <w:r w:rsidRPr="00FE442B">
              <w:rPr>
                <w:rFonts w:ascii="Arial" w:eastAsia="Times New Roman"/>
                <w:b/>
                <w:spacing w:val="-1"/>
                <w:position w:val="-1"/>
                <w:sz w:val="20"/>
              </w:rPr>
              <w:t>Parcial</w:t>
            </w:r>
            <w:r w:rsidRPr="00FE442B">
              <w:rPr>
                <w:rFonts w:ascii="Arial" w:eastAsia="Times New Roman"/>
                <w:b/>
                <w:spacing w:val="-10"/>
                <w:position w:val="-1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b/>
                <w:position w:val="-1"/>
                <w:sz w:val="20"/>
              </w:rPr>
              <w:t>(h):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24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9257" w:type="dxa"/>
            <w:gridSpan w:val="6"/>
            <w:tcBorders>
              <w:top w:val="single" w:sz="24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618"/>
              </w:tabs>
              <w:spacing w:line="233" w:lineRule="exact"/>
              <w:ind w:left="28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[Soma</w:t>
            </w:r>
            <w:r w:rsidRPr="00FE442B">
              <w:rPr>
                <w:rFonts w:ascii="Arial" w:hAnsi="Arial"/>
                <w:i/>
                <w:spacing w:val="-7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Parcial(g)+Parcial(h)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6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AC]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(11):</w:t>
            </w:r>
          </w:p>
        </w:tc>
        <w:tc>
          <w:tcPr>
            <w:tcW w:w="1483" w:type="dxa"/>
            <w:tcBorders>
              <w:top w:val="single" w:sz="24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EF0E52">
            <w:pPr>
              <w:jc w:val="center"/>
            </w:pPr>
            <w:r>
              <w:t>2 horas</w:t>
            </w:r>
          </w:p>
        </w:tc>
      </w:tr>
      <w:tr w:rsidR="00817DB6" w:rsidRPr="00FE442B" w:rsidTr="00FE442B">
        <w:trPr>
          <w:trHeight w:hRule="exact" w:val="362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92" w:lineRule="exact"/>
              <w:ind w:left="186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2"/>
                <w:sz w:val="26"/>
              </w:rPr>
              <w:t>Atividades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na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área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(estágios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e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similares),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desde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que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não</w:t>
            </w:r>
            <w:r w:rsidRPr="00FE442B">
              <w:rPr>
                <w:rFonts w:ascii="Arial" w:hAnsi="Arial"/>
                <w:b/>
                <w:color w:val="FFFFFF"/>
                <w:spacing w:val="-10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remunerado</w:t>
            </w:r>
          </w:p>
        </w:tc>
      </w:tr>
      <w:tr w:rsidR="00817DB6" w:rsidRPr="00FE442B" w:rsidTr="00FE442B">
        <w:trPr>
          <w:trHeight w:hRule="exact" w:val="319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/>
        </w:tc>
        <w:tc>
          <w:tcPr>
            <w:tcW w:w="339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Instituição</w:t>
            </w:r>
          </w:p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Atividade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7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Témino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7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Dias</w:t>
            </w:r>
            <w:r w:rsidRPr="00FE442B">
              <w:rPr>
                <w:rFonts w:ascii="Arial" w:hAnsi="Arial"/>
                <w:color w:val="FFFFFF"/>
                <w:spacing w:val="1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Duração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"/>
              <w:rPr>
                <w:rFonts w:ascii="Times New Roman" w:hAnsi="Times New Roman"/>
                <w:sz w:val="24"/>
                <w:szCs w:val="24"/>
              </w:rPr>
            </w:pPr>
          </w:p>
          <w:p w:rsidR="00817DB6" w:rsidRPr="00FE442B" w:rsidRDefault="00817DB6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11</w:t>
            </w:r>
          </w:p>
        </w:tc>
        <w:tc>
          <w:tcPr>
            <w:tcW w:w="339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22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9257" w:type="dxa"/>
            <w:gridSpan w:val="6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8139"/>
              </w:tabs>
              <w:spacing w:line="250" w:lineRule="exact"/>
              <w:ind w:left="858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i/>
                <w:sz w:val="20"/>
              </w:rPr>
              <w:t>[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Quantidade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dias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atividade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-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Limitado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a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2/3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das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Horas</w:t>
            </w:r>
            <w:r w:rsidRPr="00FE442B">
              <w:rPr>
                <w:rFonts w:ascii="Arial" w:eastAsia="Times New Roman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de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pacing w:val="-1"/>
                <w:sz w:val="20"/>
              </w:rPr>
              <w:t>AC</w:t>
            </w:r>
            <w:r w:rsidRPr="00FE442B">
              <w:rPr>
                <w:rFonts w:ascii="Arial" w:eastAsia="Times New Roman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i/>
                <w:sz w:val="20"/>
              </w:rPr>
              <w:t>]</w:t>
            </w:r>
            <w:r w:rsidRPr="00FE442B">
              <w:rPr>
                <w:rFonts w:ascii="Arial" w:eastAsia="Times New Roman"/>
                <w:i/>
                <w:sz w:val="20"/>
              </w:rPr>
              <w:tab/>
            </w:r>
            <w:r w:rsidRPr="00FE442B">
              <w:rPr>
                <w:rFonts w:ascii="Arial" w:eastAsia="Times New Roman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eastAsia="Times New Roman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eastAsia="Times New Roman"/>
                <w:b/>
                <w:spacing w:val="-1"/>
                <w:position w:val="-2"/>
              </w:rPr>
              <w:t>(12):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/>
        </w:tc>
      </w:tr>
    </w:tbl>
    <w:p w:rsidR="00817DB6" w:rsidRDefault="00817DB6">
      <w:pPr>
        <w:sectPr w:rsidR="00817DB6">
          <w:pgSz w:w="11900" w:h="16840"/>
          <w:pgMar w:top="1080" w:right="480" w:bottom="580" w:left="460" w:header="800" w:footer="380" w:gutter="0"/>
          <w:cols w:space="720"/>
        </w:sectPr>
      </w:pPr>
    </w:p>
    <w:p w:rsidR="00817DB6" w:rsidRDefault="00817DB6">
      <w:pPr>
        <w:rPr>
          <w:rFonts w:ascii="Times New Roman" w:hAnsi="Times New Roman"/>
          <w:sz w:val="20"/>
          <w:szCs w:val="20"/>
        </w:rPr>
      </w:pPr>
    </w:p>
    <w:p w:rsidR="00817DB6" w:rsidRDefault="00817DB6">
      <w:pPr>
        <w:rPr>
          <w:rFonts w:ascii="Times New Roman" w:hAnsi="Times New Roman"/>
          <w:sz w:val="20"/>
          <w:szCs w:val="20"/>
        </w:rPr>
      </w:pPr>
    </w:p>
    <w:p w:rsidR="00817DB6" w:rsidRDefault="00817DB6">
      <w:pPr>
        <w:rPr>
          <w:rFonts w:ascii="Times New Roman" w:hAnsi="Times New Roman"/>
          <w:sz w:val="20"/>
          <w:szCs w:val="20"/>
        </w:rPr>
      </w:pPr>
    </w:p>
    <w:p w:rsidR="00817DB6" w:rsidRDefault="00817DB6">
      <w:pPr>
        <w:rPr>
          <w:rFonts w:ascii="Times New Roman" w:hAnsi="Times New Roman"/>
          <w:sz w:val="20"/>
          <w:szCs w:val="20"/>
        </w:rPr>
      </w:pPr>
    </w:p>
    <w:p w:rsidR="00817DB6" w:rsidRDefault="00817DB6">
      <w:pPr>
        <w:rPr>
          <w:rFonts w:ascii="Times New Roman" w:hAnsi="Times New Roman"/>
          <w:sz w:val="20"/>
          <w:szCs w:val="20"/>
        </w:rPr>
      </w:pPr>
    </w:p>
    <w:p w:rsidR="00817DB6" w:rsidRDefault="00817DB6">
      <w:pPr>
        <w:rPr>
          <w:rFonts w:ascii="Times New Roman" w:hAnsi="Times New Roman"/>
          <w:sz w:val="20"/>
          <w:szCs w:val="20"/>
        </w:rPr>
      </w:pPr>
    </w:p>
    <w:p w:rsidR="00817DB6" w:rsidRDefault="00817DB6">
      <w:pPr>
        <w:spacing w:before="4"/>
        <w:rPr>
          <w:rFonts w:ascii="Times New Roman" w:hAnsi="Times New Roman"/>
          <w:sz w:val="16"/>
          <w:szCs w:val="16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/>
      </w:tblPr>
      <w:tblGrid>
        <w:gridCol w:w="725"/>
        <w:gridCol w:w="5678"/>
        <w:gridCol w:w="1435"/>
        <w:gridCol w:w="1419"/>
        <w:gridCol w:w="1483"/>
      </w:tblGrid>
      <w:tr w:rsidR="00817DB6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92" w:lineRule="exact"/>
              <w:ind w:left="196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z w:val="26"/>
              </w:rPr>
              <w:t>Grupos</w:t>
            </w:r>
            <w:r w:rsidRPr="00FE442B">
              <w:rPr>
                <w:rFonts w:ascii="Arial" w:eastAsia="Times New Roman"/>
                <w:b/>
                <w:color w:val="FFFFFF"/>
                <w:spacing w:val="-13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de</w:t>
            </w:r>
            <w:r w:rsidRPr="00FE442B">
              <w:rPr>
                <w:rFonts w:ascii="Arial" w:eastAsia="Times New Roman"/>
                <w:b/>
                <w:color w:val="FFFFFF"/>
                <w:spacing w:val="-12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estudo,</w:t>
            </w:r>
            <w:r w:rsidRPr="00FE442B">
              <w:rPr>
                <w:rFonts w:ascii="Arial" w:eastAsia="Times New Roman"/>
                <w:b/>
                <w:color w:val="FFFFFF"/>
                <w:spacing w:val="-13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pesquisa</w:t>
            </w:r>
            <w:r w:rsidRPr="00FE442B">
              <w:rPr>
                <w:rFonts w:ascii="Arial" w:eastAsia="Times New Roman"/>
                <w:b/>
                <w:color w:val="FFFFFF"/>
                <w:spacing w:val="-12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ou</w:t>
            </w:r>
            <w:r w:rsidRPr="00FE442B">
              <w:rPr>
                <w:rFonts w:ascii="Arial" w:eastAsia="Times New Roman"/>
                <w:b/>
                <w:color w:val="FFFFFF"/>
                <w:spacing w:val="-13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desenvolvimento</w:t>
            </w:r>
          </w:p>
        </w:tc>
      </w:tr>
      <w:tr w:rsidR="00817DB6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/>
        </w:tc>
        <w:tc>
          <w:tcPr>
            <w:tcW w:w="56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Grupo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de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Estudo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(</w:t>
            </w:r>
            <w:smartTag w:uri="urn:schemas-microsoft-com:office:smarttags" w:element="place">
              <w:smartTag w:uri="urn:schemas-microsoft-com:office:smarttags" w:element="City">
                <w:r w:rsidRPr="00FE442B">
                  <w:rPr>
                    <w:rFonts w:ascii="Arial" w:eastAsia="Times New Roman"/>
                    <w:color w:val="FFFFFF"/>
                    <w:spacing w:val="-1"/>
                  </w:rPr>
                  <w:t>Nome</w:t>
                </w:r>
              </w:smartTag>
            </w:smartTag>
            <w:r w:rsidRPr="00FE442B">
              <w:rPr>
                <w:rFonts w:ascii="Arial" w:eastAsia="Times New Roman"/>
                <w:color w:val="FFFFFF"/>
              </w:rPr>
              <w:t xml:space="preserve"> /</w:t>
            </w:r>
            <w:r w:rsidRPr="00FE442B">
              <w:rPr>
                <w:rFonts w:ascii="Arial" w:eastAsia="Times New Roman"/>
                <w:color w:val="FFFFFF"/>
                <w:spacing w:val="2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</w:rPr>
              <w:t>Tema)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7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Témino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133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12</w:t>
            </w:r>
          </w:p>
        </w:tc>
        <w:tc>
          <w:tcPr>
            <w:tcW w:w="567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8139"/>
              </w:tabs>
              <w:spacing w:line="250" w:lineRule="exact"/>
              <w:ind w:left="596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Grupo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Definida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pelo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Coordenador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(13):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Programa</w:t>
            </w:r>
            <w:r w:rsidRPr="00FE442B">
              <w:rPr>
                <w:rFonts w:ascii="Arial" w:eastAsia="Times New Roman"/>
                <w:b/>
                <w:color w:val="FFFFFF"/>
                <w:spacing w:val="-17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z w:val="26"/>
              </w:rPr>
              <w:t>de</w:t>
            </w:r>
            <w:r w:rsidRPr="00FE442B">
              <w:rPr>
                <w:rFonts w:ascii="Arial" w:eastAsia="Times New Roman"/>
                <w:b/>
                <w:color w:val="FFFFFF"/>
                <w:spacing w:val="-16"/>
                <w:sz w:val="26"/>
              </w:rPr>
              <w:t xml:space="preserve"> </w:t>
            </w:r>
            <w:r w:rsidRPr="00FE442B">
              <w:rPr>
                <w:rFonts w:ascii="Arial" w:eastAsia="Times New Roman"/>
                <w:b/>
                <w:color w:val="FFFFFF"/>
                <w:spacing w:val="-1"/>
                <w:sz w:val="26"/>
              </w:rPr>
              <w:t>Nivelamento</w:t>
            </w:r>
          </w:p>
        </w:tc>
      </w:tr>
      <w:tr w:rsidR="00817DB6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/>
        </w:tc>
        <w:tc>
          <w:tcPr>
            <w:tcW w:w="56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FE442B">
                  <w:rPr>
                    <w:rFonts w:ascii="Arial" w:eastAsia="Times New Roman"/>
                    <w:color w:val="FFFFFF"/>
                    <w:spacing w:val="-1"/>
                  </w:rPr>
                  <w:t>Nome</w:t>
                </w:r>
              </w:smartTag>
            </w:smartTag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do</w:t>
            </w:r>
            <w:r w:rsidRPr="00FE442B">
              <w:rPr>
                <w:rFonts w:ascii="Arial" w:eastAsia="Times New Roman"/>
                <w:color w:val="FFFFFF"/>
              </w:rPr>
              <w:t xml:space="preserve"> Programa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de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Nivelamento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191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Início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7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Data</w:t>
            </w:r>
            <w:r w:rsidRPr="00FE442B">
              <w:rPr>
                <w:rFonts w:ascii="Arial" w:hAnsi="Arial"/>
                <w:color w:val="FFFFFF"/>
              </w:rPr>
              <w:t xml:space="preserve"> </w:t>
            </w:r>
            <w:r w:rsidRPr="00FE442B">
              <w:rPr>
                <w:rFonts w:ascii="Arial" w:hAnsi="Arial"/>
                <w:color w:val="FFFFFF"/>
                <w:spacing w:val="-1"/>
              </w:rPr>
              <w:t>Témino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133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13</w:t>
            </w:r>
          </w:p>
        </w:tc>
        <w:tc>
          <w:tcPr>
            <w:tcW w:w="567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8139"/>
              </w:tabs>
              <w:spacing w:line="250" w:lineRule="exact"/>
              <w:ind w:left="215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Cada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Programa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2/3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(14):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92" w:lineRule="exact"/>
              <w:ind w:left="16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Visitas</w:t>
            </w:r>
            <w:r w:rsidRPr="00FE442B">
              <w:rPr>
                <w:rFonts w:ascii="Arial" w:hAnsi="Arial"/>
                <w:b/>
                <w:color w:val="FFFFFF"/>
                <w:spacing w:val="-21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</w:t>
            </w:r>
          </w:p>
        </w:tc>
      </w:tr>
      <w:tr w:rsidR="00817DB6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/>
        </w:tc>
        <w:tc>
          <w:tcPr>
            <w:tcW w:w="56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Local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da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Visita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(Nome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da</w:t>
            </w:r>
            <w:r w:rsidRPr="00FE442B">
              <w:rPr>
                <w:rFonts w:ascii="Arial" w:eastAsia="Times New Roman"/>
                <w:color w:val="FFFFFF"/>
              </w:rPr>
              <w:t xml:space="preserve"> </w:t>
            </w:r>
            <w:r w:rsidRPr="00FE442B">
              <w:rPr>
                <w:rFonts w:ascii="Arial" w:eastAsia="Times New Roman"/>
                <w:color w:val="FFFFFF"/>
                <w:spacing w:val="-1"/>
              </w:rPr>
              <w:t>Empresa)</w:t>
            </w:r>
          </w:p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30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Setor</w:t>
            </w:r>
          </w:p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474"/>
              <w:rPr>
                <w:rFonts w:ascii="Arial" w:hAnsi="Arial" w:cs="Arial"/>
              </w:rPr>
            </w:pPr>
            <w:r w:rsidRPr="00FE442B">
              <w:rPr>
                <w:rFonts w:ascii="Arial" w:eastAsia="Times New Roman"/>
                <w:color w:val="FFFFFF"/>
                <w:spacing w:val="-1"/>
              </w:rPr>
              <w:t>Data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 w:rsidP="00FE442B">
            <w:pPr>
              <w:pStyle w:val="TableParagraph"/>
              <w:spacing w:before="1"/>
              <w:rPr>
                <w:rFonts w:ascii="Times New Roman" w:hAnsi="Times New Roman"/>
              </w:rPr>
            </w:pPr>
          </w:p>
          <w:p w:rsidR="00817DB6" w:rsidRPr="00FE442B" w:rsidRDefault="00817DB6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14</w:t>
            </w:r>
          </w:p>
        </w:tc>
        <w:tc>
          <w:tcPr>
            <w:tcW w:w="567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2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2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34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34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567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34"/>
                <w:tab w:val="left" w:pos="1292"/>
              </w:tabs>
              <w:spacing w:before="15"/>
              <w:ind w:left="303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w w:val="95"/>
                <w:sz w:val="20"/>
              </w:rPr>
              <w:t>/</w:t>
            </w:r>
            <w:r w:rsidRPr="00FE442B">
              <w:rPr>
                <w:rFonts w:ascii="Arial" w:eastAsia="Times New Roman"/>
                <w:w w:val="95"/>
                <w:sz w:val="20"/>
              </w:rPr>
              <w:tab/>
            </w:r>
            <w:r w:rsidRPr="00FE442B">
              <w:rPr>
                <w:rFonts w:ascii="Arial" w:eastAsia="Times New Roman"/>
                <w:spacing w:val="-1"/>
                <w:sz w:val="20"/>
              </w:rPr>
              <w:t>/20</w:t>
            </w:r>
            <w:r w:rsidRPr="00FE442B">
              <w:rPr>
                <w:rFonts w:ascii="Arial" w:eastAsia="Times New Roman"/>
                <w:w w:val="99"/>
                <w:sz w:val="20"/>
                <w:u w:val="single" w:color="000000"/>
              </w:rPr>
              <w:t xml:space="preserve"> </w:t>
            </w:r>
            <w:r w:rsidRPr="00FE442B"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15"/>
              <w:ind w:left="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z w:val="20"/>
              </w:rPr>
              <w:t>4</w:t>
            </w:r>
            <w:r w:rsidRPr="00FE442B">
              <w:rPr>
                <w:rFonts w:ascii="Arial" w:eastAsia="Times New Roman"/>
                <w:spacing w:val="-4"/>
                <w:sz w:val="20"/>
              </w:rPr>
              <w:t xml:space="preserve"> </w:t>
            </w:r>
            <w:r w:rsidRPr="00FE442B">
              <w:rPr>
                <w:rFonts w:ascii="Arial" w:eastAsia="Times New Roman"/>
                <w:sz w:val="20"/>
              </w:rPr>
              <w:t>h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6618"/>
              </w:tabs>
              <w:spacing w:line="233" w:lineRule="exact"/>
              <w:ind w:left="433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position w:val="1"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Quantidade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visitas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X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4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Limitado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a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1/3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Horas</w:t>
            </w:r>
            <w:r w:rsidRPr="00FE442B">
              <w:rPr>
                <w:rFonts w:ascii="Arial" w:hAnsi="Arial"/>
                <w:i/>
                <w:spacing w:val="-3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4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position w:val="1"/>
                <w:sz w:val="20"/>
              </w:rPr>
              <w:t>AC</w:t>
            </w:r>
            <w:r w:rsidRPr="00FE442B">
              <w:rPr>
                <w:rFonts w:ascii="Arial" w:hAnsi="Arial"/>
                <w:i/>
                <w:spacing w:val="-5"/>
                <w:position w:val="1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>]</w:t>
            </w:r>
            <w:r w:rsidRPr="00FE442B">
              <w:rPr>
                <w:rFonts w:ascii="Arial" w:hAnsi="Arial"/>
                <w:i/>
                <w:position w:val="1"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</w:rPr>
              <w:t>Carga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Horária</w:t>
            </w:r>
            <w:r w:rsidRPr="00FE442B">
              <w:rPr>
                <w:rFonts w:ascii="Arial" w:hAnsi="Arial"/>
                <w:b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Total</w:t>
            </w:r>
            <w:r w:rsidRPr="00FE442B">
              <w:rPr>
                <w:rFonts w:ascii="Arial" w:hAnsi="Arial"/>
                <w:b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</w:rPr>
              <w:t>(17):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92" w:lineRule="exact"/>
              <w:ind w:left="1532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Produções</w:t>
            </w:r>
            <w:r w:rsidRPr="00FE442B">
              <w:rPr>
                <w:rFonts w:ascii="Arial" w:hAnsi="Arial"/>
                <w:b/>
                <w:color w:val="FFFFFF"/>
                <w:spacing w:val="-15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técnicas,</w:t>
            </w:r>
            <w:r w:rsidRPr="00FE442B">
              <w:rPr>
                <w:rFonts w:ascii="Arial" w:hAnsi="Arial"/>
                <w:b/>
                <w:color w:val="FFFFFF"/>
                <w:spacing w:val="-14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culturais,</w:t>
            </w:r>
            <w:r w:rsidRPr="00FE442B">
              <w:rPr>
                <w:rFonts w:ascii="Arial" w:hAnsi="Arial"/>
                <w:b/>
                <w:color w:val="FFFFFF"/>
                <w:spacing w:val="-14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bibliográficas</w:t>
            </w:r>
            <w:r w:rsidRPr="00FE442B">
              <w:rPr>
                <w:rFonts w:ascii="Arial" w:hAnsi="Arial"/>
                <w:b/>
                <w:color w:val="FFFFFF"/>
                <w:spacing w:val="-14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z w:val="26"/>
              </w:rPr>
              <w:t>e</w:t>
            </w:r>
            <w:r w:rsidRPr="00FE442B">
              <w:rPr>
                <w:rFonts w:ascii="Arial" w:hAnsi="Arial"/>
                <w:b/>
                <w:color w:val="FFFFFF"/>
                <w:spacing w:val="-14"/>
                <w:sz w:val="26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  <w:sz w:val="26"/>
              </w:rPr>
              <w:t>artísticas</w:t>
            </w:r>
          </w:p>
        </w:tc>
      </w:tr>
      <w:tr w:rsidR="00817DB6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/>
        </w:tc>
        <w:tc>
          <w:tcPr>
            <w:tcW w:w="85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Descrição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 w:rsidP="00FE442B">
            <w:pPr>
              <w:pStyle w:val="TableParagraph"/>
              <w:spacing w:before="133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15</w:t>
            </w:r>
          </w:p>
        </w:tc>
        <w:tc>
          <w:tcPr>
            <w:tcW w:w="8532" w:type="dxa"/>
            <w:gridSpan w:val="3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8139"/>
              </w:tabs>
              <w:spacing w:line="250" w:lineRule="exact"/>
              <w:ind w:left="68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Ítem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Definida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pelo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Coordenador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(18):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362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53"/>
              <w:ind w:left="99"/>
              <w:rPr>
                <w:rFonts w:ascii="Arial" w:hAnsi="Arial" w:cs="Arial"/>
                <w:sz w:val="26"/>
                <w:szCs w:val="26"/>
              </w:rPr>
            </w:pPr>
            <w:r w:rsidRPr="00FE442B">
              <w:rPr>
                <w:rFonts w:ascii="Arial" w:hAnsi="Arial"/>
                <w:b/>
                <w:color w:val="FFFFFF"/>
                <w:sz w:val="26"/>
              </w:rPr>
              <w:t>Cód</w:t>
            </w:r>
          </w:p>
        </w:tc>
        <w:tc>
          <w:tcPr>
            <w:tcW w:w="1001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6"/>
              <w:ind w:left="282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b/>
                <w:color w:val="FFFFFF"/>
                <w:spacing w:val="-2"/>
              </w:rPr>
              <w:t>Atividades/Eventos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específicos,</w:t>
            </w:r>
            <w:r w:rsidRPr="00FE442B">
              <w:rPr>
                <w:rFonts w:ascii="Arial" w:hAnsi="Arial"/>
                <w:b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promovidos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pela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Coordenação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do</w:t>
            </w:r>
            <w:r w:rsidRPr="00FE442B">
              <w:rPr>
                <w:rFonts w:ascii="Arial" w:hAnsi="Arial"/>
                <w:b/>
                <w:color w:val="FFFFFF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curso</w:t>
            </w:r>
            <w:r w:rsidRPr="00FE442B">
              <w:rPr>
                <w:rFonts w:ascii="Arial" w:hAnsi="Arial"/>
                <w:b/>
                <w:color w:val="FFFFFF"/>
              </w:rPr>
              <w:t xml:space="preserve"> e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Repres.</w:t>
            </w:r>
            <w:r w:rsidRPr="00FE442B">
              <w:rPr>
                <w:rFonts w:ascii="Arial" w:hAnsi="Arial"/>
                <w:b/>
                <w:color w:val="FFFFFF"/>
                <w:spacing w:val="2"/>
              </w:rPr>
              <w:t xml:space="preserve"> </w:t>
            </w:r>
            <w:r w:rsidRPr="00FE442B">
              <w:rPr>
                <w:rFonts w:ascii="Arial" w:hAnsi="Arial"/>
                <w:b/>
                <w:color w:val="FFFFFF"/>
                <w:spacing w:val="-1"/>
              </w:rPr>
              <w:t>Turma</w:t>
            </w:r>
          </w:p>
        </w:tc>
      </w:tr>
      <w:tr w:rsidR="00817DB6" w:rsidRPr="00FE442B" w:rsidTr="00FE442B">
        <w:trPr>
          <w:trHeight w:hRule="exact" w:val="319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/>
        </w:tc>
        <w:tc>
          <w:tcPr>
            <w:tcW w:w="853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line="245" w:lineRule="exact"/>
              <w:ind w:left="2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  <w:spacing w:val="-1"/>
              </w:rPr>
              <w:t>Descrição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7F7F7F"/>
          </w:tcPr>
          <w:p w:rsidR="00817DB6" w:rsidRPr="00FE442B" w:rsidRDefault="00817DB6" w:rsidP="00FE442B">
            <w:pPr>
              <w:pStyle w:val="TableParagraph"/>
              <w:spacing w:before="11"/>
              <w:ind w:left="47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color w:val="FFFFFF"/>
              </w:rPr>
              <w:t xml:space="preserve">Carga </w:t>
            </w:r>
            <w:r w:rsidRPr="00FE442B">
              <w:rPr>
                <w:rFonts w:ascii="Arial" w:hAnsi="Arial"/>
                <w:color w:val="FFFFFF"/>
                <w:spacing w:val="-1"/>
              </w:rPr>
              <w:t>Horária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>
            <w:pPr>
              <w:pStyle w:val="TableParagraph"/>
              <w:rPr>
                <w:rFonts w:ascii="Times New Roman" w:hAnsi="Times New Roman"/>
                <w:sz w:val="20"/>
                <w:szCs w:val="20"/>
              </w:rPr>
            </w:pPr>
          </w:p>
          <w:p w:rsidR="00817DB6" w:rsidRPr="00FE442B" w:rsidRDefault="00817DB6" w:rsidP="00FE442B">
            <w:pPr>
              <w:pStyle w:val="TableParagraph"/>
              <w:spacing w:before="6"/>
              <w:rPr>
                <w:rFonts w:ascii="Times New Roman" w:hAnsi="Times New Roman"/>
                <w:sz w:val="29"/>
                <w:szCs w:val="29"/>
              </w:rPr>
            </w:pPr>
          </w:p>
          <w:p w:rsidR="00817DB6" w:rsidRPr="00FE442B" w:rsidRDefault="00817DB6" w:rsidP="00FE442B">
            <w:pPr>
              <w:pStyle w:val="TableParagraph"/>
              <w:ind w:left="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442B">
              <w:rPr>
                <w:rFonts w:ascii="Arial" w:eastAsia="Times New Roman"/>
                <w:spacing w:val="-1"/>
                <w:sz w:val="20"/>
              </w:rPr>
              <w:t>16</w:t>
            </w:r>
          </w:p>
        </w:tc>
        <w:tc>
          <w:tcPr>
            <w:tcW w:w="8532" w:type="dxa"/>
            <w:gridSpan w:val="3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>
            <w:r>
              <w:t xml:space="preserve"> Um Dia no Campus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 w:rsidP="00365C6B">
            <w:pPr>
              <w:jc w:val="center"/>
            </w:pPr>
            <w:r>
              <w:t>60 horas</w:t>
            </w:r>
          </w:p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725" w:type="dxa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817DB6" w:rsidRPr="00FE442B" w:rsidRDefault="00817DB6"/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/>
        </w:tc>
      </w:tr>
      <w:tr w:rsidR="00817DB6" w:rsidRPr="00FE442B" w:rsidTr="00FE442B">
        <w:trPr>
          <w:trHeight w:hRule="exact" w:val="290"/>
        </w:trPr>
        <w:tc>
          <w:tcPr>
            <w:tcW w:w="9257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FE442B">
            <w:pPr>
              <w:pStyle w:val="TableParagraph"/>
              <w:tabs>
                <w:tab w:val="left" w:pos="8139"/>
              </w:tabs>
              <w:spacing w:line="250" w:lineRule="exact"/>
              <w:ind w:left="680"/>
              <w:rPr>
                <w:rFonts w:ascii="Arial" w:hAnsi="Arial" w:cs="Arial"/>
              </w:rPr>
            </w:pPr>
            <w:r w:rsidRPr="00FE442B">
              <w:rPr>
                <w:rFonts w:ascii="Arial" w:hAnsi="Arial"/>
                <w:i/>
                <w:sz w:val="20"/>
              </w:rPr>
              <w:t>[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Soma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Cargas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Horárias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Cada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Ítem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-</w:t>
            </w:r>
            <w:r w:rsidRPr="00FE442B">
              <w:rPr>
                <w:rFonts w:ascii="Arial" w:hAnsi="Arial"/>
                <w:i/>
                <w:spacing w:val="-5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Definida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pelo</w:t>
            </w:r>
            <w:r w:rsidRPr="00FE442B">
              <w:rPr>
                <w:rFonts w:ascii="Arial" w:hAnsi="Arial"/>
                <w:i/>
                <w:spacing w:val="-6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pacing w:val="-1"/>
                <w:sz w:val="20"/>
              </w:rPr>
              <w:t>Coordenador</w:t>
            </w:r>
            <w:r w:rsidRPr="00FE442B">
              <w:rPr>
                <w:rFonts w:ascii="Arial" w:hAnsi="Arial"/>
                <w:i/>
                <w:spacing w:val="-4"/>
                <w:sz w:val="20"/>
              </w:rPr>
              <w:t xml:space="preserve"> </w:t>
            </w:r>
            <w:r w:rsidRPr="00FE442B">
              <w:rPr>
                <w:rFonts w:ascii="Arial" w:hAnsi="Arial"/>
                <w:i/>
                <w:sz w:val="20"/>
              </w:rPr>
              <w:t>]</w:t>
            </w:r>
            <w:r w:rsidRPr="00FE442B">
              <w:rPr>
                <w:rFonts w:ascii="Arial" w:hAnsi="Arial"/>
                <w:i/>
                <w:sz w:val="20"/>
              </w:rPr>
              <w:tab/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Total</w:t>
            </w:r>
            <w:r w:rsidRPr="00FE442B">
              <w:rPr>
                <w:rFonts w:ascii="Arial" w:hAnsi="Arial"/>
                <w:b/>
                <w:spacing w:val="2"/>
                <w:position w:val="-2"/>
              </w:rPr>
              <w:t xml:space="preserve"> </w:t>
            </w:r>
            <w:r w:rsidRPr="00FE442B">
              <w:rPr>
                <w:rFonts w:ascii="Arial" w:hAnsi="Arial"/>
                <w:b/>
                <w:spacing w:val="-1"/>
                <w:position w:val="-2"/>
              </w:rPr>
              <w:t>(19):</w:t>
            </w:r>
          </w:p>
        </w:tc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:rsidR="00817DB6" w:rsidRPr="00FE442B" w:rsidRDefault="00817DB6" w:rsidP="00365C6B">
            <w:pPr>
              <w:jc w:val="center"/>
            </w:pPr>
            <w:r>
              <w:t>60 horas</w:t>
            </w:r>
          </w:p>
        </w:tc>
      </w:tr>
    </w:tbl>
    <w:p w:rsidR="00817DB6" w:rsidRDefault="00817DB6"/>
    <w:sectPr w:rsidR="00817DB6" w:rsidSect="0038330D">
      <w:pgSz w:w="11900" w:h="16840"/>
      <w:pgMar w:top="1080" w:right="480" w:bottom="580" w:left="460" w:header="800" w:footer="3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DB6" w:rsidRDefault="00817DB6">
      <w:r>
        <w:separator/>
      </w:r>
    </w:p>
  </w:endnote>
  <w:endnote w:type="continuationSeparator" w:id="0">
    <w:p w:rsidR="00817DB6" w:rsidRDefault="00817D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DB6" w:rsidRDefault="00817DB6">
    <w:pPr>
      <w:spacing w:line="14" w:lineRule="auto"/>
      <w:rPr>
        <w:sz w:val="20"/>
        <w:szCs w:val="20"/>
      </w:rPr>
    </w:pPr>
    <w:r>
      <w:rPr>
        <w:noProof/>
        <w:lang w:val="pt-BR"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2.5pt;margin-top:812pt;width:9.55pt;height:12pt;z-index:-251653120;mso-position-horizontal-relative:page;mso-position-vertical-relative:page" filled="f" stroked="f">
          <v:textbox inset="0,0,0,0">
            <w:txbxContent>
              <w:p w:rsidR="00817DB6" w:rsidRDefault="00817DB6">
                <w:pPr>
                  <w:spacing w:line="216" w:lineRule="exact"/>
                  <w:ind w:left="4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eastAsia="Times New Roman"/>
                    <w:sz w:val="20"/>
                  </w:rPr>
                  <w:fldChar w:fldCharType="begin"/>
                </w:r>
                <w:r>
                  <w:rPr>
                    <w:rFonts w:ascii="Arial" w:eastAsia="Times New Roman"/>
                    <w:sz w:val="20"/>
                  </w:rPr>
                  <w:instrText xml:space="preserve"> PAGE </w:instrText>
                </w:r>
                <w:r>
                  <w:rPr>
                    <w:rFonts w:ascii="Arial" w:eastAsia="Times New Roman"/>
                    <w:sz w:val="20"/>
                  </w:rPr>
                  <w:fldChar w:fldCharType="separate"/>
                </w:r>
                <w:r>
                  <w:rPr>
                    <w:rFonts w:ascii="Arial" w:eastAsia="Times New Roman"/>
                    <w:noProof/>
                    <w:sz w:val="20"/>
                  </w:rPr>
                  <w:t>3</w:t>
                </w:r>
                <w:r>
                  <w:rPr>
                    <w:rFonts w:ascii="Arial" w:eastAsia="Times New Roman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DB6" w:rsidRDefault="00817DB6">
      <w:r>
        <w:separator/>
      </w:r>
    </w:p>
  </w:footnote>
  <w:footnote w:type="continuationSeparator" w:id="0">
    <w:p w:rsidR="00817DB6" w:rsidRDefault="00817D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DB6" w:rsidRDefault="00817DB6">
    <w:pPr>
      <w:spacing w:line="14" w:lineRule="auto"/>
      <w:rPr>
        <w:sz w:val="20"/>
        <w:szCs w:val="20"/>
      </w:rPr>
    </w:pPr>
    <w:r>
      <w:rPr>
        <w:noProof/>
        <w:lang w:val="pt-BR"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.95pt;margin-top:39pt;width:66.7pt;height:14pt;z-index:-251656192;mso-position-horizontal-relative:page;mso-position-vertical-relative:page" filled="f" stroked="f">
          <v:textbox inset="0,0,0,0">
            <w:txbxContent>
              <w:p w:rsidR="00817DB6" w:rsidRDefault="00817DB6">
                <w:pPr>
                  <w:spacing w:line="257" w:lineRule="exact"/>
                  <w:ind w:left="2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eastAsia="Times New Roman"/>
                    <w:b/>
                    <w:spacing w:val="-1"/>
                    <w:sz w:val="24"/>
                  </w:rPr>
                  <w:t>Unip</w:t>
                </w:r>
                <w:r>
                  <w:rPr>
                    <w:rFonts w:ascii="Arial" w:eastAsia="Times New Roman"/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rFonts w:ascii="Arial" w:eastAsia="Times New Roman"/>
                    <w:b/>
                    <w:sz w:val="24"/>
                  </w:rPr>
                  <w:t>-</w:t>
                </w:r>
                <w:r>
                  <w:rPr>
                    <w:rFonts w:ascii="Arial" w:eastAsia="Times New Roman"/>
                    <w:b/>
                    <w:spacing w:val="-7"/>
                    <w:sz w:val="24"/>
                  </w:rPr>
                  <w:t xml:space="preserve"> </w:t>
                </w:r>
                <w:r>
                  <w:rPr>
                    <w:rFonts w:ascii="Arial" w:eastAsia="Times New Roman"/>
                    <w:b/>
                    <w:spacing w:val="-1"/>
                    <w:sz w:val="24"/>
                  </w:rPr>
                  <w:t>ICET</w:t>
                </w:r>
              </w:p>
            </w:txbxContent>
          </v:textbox>
          <w10:wrap anchorx="page" anchory="page"/>
        </v:shape>
      </w:pict>
    </w:r>
    <w:r>
      <w:rPr>
        <w:noProof/>
        <w:lang w:val="pt-BR" w:eastAsia="ja-JP"/>
      </w:rPr>
      <w:pict>
        <v:shape id="_x0000_s2050" type="#_x0000_t202" style="position:absolute;margin-left:200pt;margin-top:39.35pt;width:190.2pt;height:16.05pt;z-index:-251655168;mso-position-horizontal-relative:page;mso-position-vertical-relative:page" filled="f" stroked="f">
          <v:textbox inset="0,0,0,0">
            <w:txbxContent>
              <w:p w:rsidR="00817DB6" w:rsidRDefault="00817DB6">
                <w:pPr>
                  <w:spacing w:line="297" w:lineRule="exact"/>
                  <w:ind w:left="20"/>
                  <w:rPr>
                    <w:rFonts w:ascii="Arial" w:hAnsi="Arial" w:cs="Arial"/>
                    <w:sz w:val="28"/>
                    <w:szCs w:val="28"/>
                  </w:rPr>
                </w:pPr>
                <w:r>
                  <w:rPr>
                    <w:rFonts w:ascii="Arial" w:eastAsia="Times New Roman"/>
                    <w:b/>
                    <w:spacing w:val="-2"/>
                    <w:sz w:val="28"/>
                  </w:rPr>
                  <w:t>Atividades</w:t>
                </w:r>
                <w:r>
                  <w:rPr>
                    <w:rFonts w:ascii="Arial" w:eastAsia="Times New Roman"/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rFonts w:ascii="Arial" w:eastAsia="Times New Roman"/>
                    <w:b/>
                    <w:spacing w:val="-1"/>
                    <w:sz w:val="28"/>
                  </w:rPr>
                  <w:t>Complementares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73C3"/>
    <w:rsid w:val="000616F2"/>
    <w:rsid w:val="000B4AE3"/>
    <w:rsid w:val="00296095"/>
    <w:rsid w:val="002A34FF"/>
    <w:rsid w:val="002C73C3"/>
    <w:rsid w:val="00350DDC"/>
    <w:rsid w:val="00365C6B"/>
    <w:rsid w:val="0038330D"/>
    <w:rsid w:val="00460101"/>
    <w:rsid w:val="0052089A"/>
    <w:rsid w:val="00817DB6"/>
    <w:rsid w:val="00CA3BA8"/>
    <w:rsid w:val="00D56E7A"/>
    <w:rsid w:val="00E45106"/>
    <w:rsid w:val="00EB7944"/>
    <w:rsid w:val="00EF0E52"/>
    <w:rsid w:val="00FE4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30D"/>
    <w:pPr>
      <w:widowControl w:val="0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99"/>
    <w:semiHidden/>
    <w:rsid w:val="0038330D"/>
    <w:pPr>
      <w:widowControl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99"/>
    <w:rsid w:val="0038330D"/>
    <w:pPr>
      <w:spacing w:before="64"/>
      <w:ind w:left="126"/>
    </w:pPr>
    <w:rPr>
      <w:rFonts w:ascii="Arial" w:hAnsi="Arial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13A6D"/>
    <w:rPr>
      <w:lang w:val="en-US" w:eastAsia="en-US"/>
    </w:rPr>
  </w:style>
  <w:style w:type="paragraph" w:styleId="ListParagraph">
    <w:name w:val="List Paragraph"/>
    <w:basedOn w:val="Normal"/>
    <w:uiPriority w:val="99"/>
    <w:qFormat/>
    <w:rsid w:val="0038330D"/>
  </w:style>
  <w:style w:type="paragraph" w:customStyle="1" w:styleId="TableParagraph">
    <w:name w:val="Table Paragraph"/>
    <w:basedOn w:val="Normal"/>
    <w:uiPriority w:val="99"/>
    <w:rsid w:val="0038330D"/>
  </w:style>
  <w:style w:type="paragraph" w:styleId="BalloonText">
    <w:name w:val="Balloon Text"/>
    <w:basedOn w:val="Normal"/>
    <w:link w:val="BalloonTextChar"/>
    <w:uiPriority w:val="99"/>
    <w:semiHidden/>
    <w:rsid w:val="00061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616F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EB794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3A6D"/>
    <w:rPr>
      <w:rFonts w:ascii="Times New Roman" w:hAnsi="Times New Roman"/>
      <w:sz w:val="0"/>
      <w:szCs w:val="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34</TotalTime>
  <Pages>6</Pages>
  <Words>1335</Words>
  <Characters>7215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dc:description/>
  <cp:lastModifiedBy>Daniel Gads</cp:lastModifiedBy>
  <cp:revision>6</cp:revision>
  <dcterms:created xsi:type="dcterms:W3CDTF">2018-11-14T00:38:00Z</dcterms:created>
  <dcterms:modified xsi:type="dcterms:W3CDTF">2019-11-14T15:39:00Z</dcterms:modified>
</cp:coreProperties>
</file>