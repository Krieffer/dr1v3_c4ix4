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977" w:rsidRPr="004F6EF3" w:rsidRDefault="00195977">
      <w:pPr>
        <w:rPr>
          <w:rFonts w:ascii="Times New Roman" w:hAnsi="Times New Roman" w:cs="Times New Roman"/>
          <w:b/>
          <w:caps/>
          <w:sz w:val="36"/>
          <w:szCs w:val="36"/>
          <w:u w:val="single"/>
        </w:rPr>
      </w:pPr>
    </w:p>
    <w:p w:rsidR="00195977" w:rsidRDefault="00195977" w:rsidP="00815A85">
      <w:pPr>
        <w:outlineLvl w:val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Daniel Gads Melo Sousa</w:t>
      </w:r>
    </w:p>
    <w:p w:rsidR="00195977" w:rsidRDefault="00195977" w:rsidP="00815A85">
      <w:pPr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Dados Pessoais:</w:t>
      </w:r>
    </w:p>
    <w:p w:rsidR="00195977" w:rsidRDefault="00195977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Brasileiro, solteiro, 20 anos.</w:t>
      </w:r>
    </w:p>
    <w:p w:rsidR="00195977" w:rsidRDefault="00195977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Ar. 11, Conjunto 08, Número 11.</w:t>
      </w:r>
    </w:p>
    <w:p w:rsidR="00195977" w:rsidRDefault="00195977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Sobradinho II, Brasília-DF.</w:t>
      </w:r>
    </w:p>
    <w:p w:rsidR="00195977" w:rsidRDefault="00195977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Telefones:</w:t>
      </w:r>
      <w:r>
        <w:rPr>
          <w:rFonts w:ascii="Times New Roman" w:hAnsi="Times New Roman" w:cs="Times New Roman"/>
        </w:rPr>
        <w:t xml:space="preserve"> (61) 9 8123-3686/ (61) 3485-7689</w:t>
      </w:r>
    </w:p>
    <w:p w:rsidR="00195977" w:rsidRDefault="001959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E-mail:</w:t>
      </w:r>
      <w:r>
        <w:rPr>
          <w:rFonts w:ascii="Times New Roman" w:hAnsi="Times New Roman" w:cs="Times New Roman"/>
        </w:rPr>
        <w:t xml:space="preserve"> danielgads@hotmail.com</w:t>
      </w:r>
    </w:p>
    <w:p w:rsidR="00195977" w:rsidRDefault="00195977">
      <w:pPr>
        <w:spacing w:after="0"/>
        <w:rPr>
          <w:rFonts w:ascii="Times New Roman" w:hAnsi="Times New Roman" w:cs="Times New Roman"/>
        </w:rPr>
      </w:pPr>
    </w:p>
    <w:p w:rsidR="00195977" w:rsidRDefault="00195977" w:rsidP="00815A85">
      <w:pPr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Escolaridade:</w:t>
      </w:r>
    </w:p>
    <w:p w:rsidR="00195977" w:rsidRDefault="00195977">
      <w:pPr>
        <w:numPr>
          <w:ilvl w:val="0"/>
          <w:numId w:val="2"/>
        </w:numPr>
        <w:spacing w:after="0"/>
        <w:ind w:left="709" w:hanging="425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Bacharelado em Ciência da Computação (Cursando –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color w:val="000000"/>
        </w:rPr>
        <w:t>º Semestre)</w:t>
      </w:r>
    </w:p>
    <w:p w:rsidR="00195977" w:rsidRDefault="00195977">
      <w:pPr>
        <w:ind w:left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UNIP – Universidade Paulista</w:t>
      </w:r>
      <w:r>
        <w:rPr>
          <w:rFonts w:ascii="Times New Roman" w:hAnsi="Times New Roman" w:cs="Times New Roman"/>
          <w:color w:val="000000"/>
        </w:rPr>
        <w:br/>
        <w:t>Data Prevista para Conclusão: Dezembro de 2019.</w:t>
      </w:r>
    </w:p>
    <w:p w:rsidR="00195977" w:rsidRDefault="00195977" w:rsidP="00815A85">
      <w:pPr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Experiências Profissionais:</w:t>
      </w:r>
    </w:p>
    <w:p w:rsidR="00195977" w:rsidRDefault="00195977" w:rsidP="0057511C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Estágio em Desenvolvimento, Análise de Dados e BI.</w:t>
      </w:r>
    </w:p>
    <w:p w:rsidR="00195977" w:rsidRDefault="00195977" w:rsidP="0057511C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Empresa: CAIXA. Tempo de serviço: 1 ano, em atividade.</w:t>
      </w:r>
    </w:p>
    <w:p w:rsidR="00195977" w:rsidRDefault="00195977" w:rsidP="0057511C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Atividades: </w:t>
      </w:r>
      <w:r w:rsidRPr="0070579D">
        <w:rPr>
          <w:rFonts w:ascii="Times New Roman" w:hAnsi="Times New Roman" w:cs="Times New Roman"/>
        </w:rPr>
        <w:t>Auxílio ao Centro de Competência da Habitação</w:t>
      </w:r>
      <w:r>
        <w:rPr>
          <w:rFonts w:ascii="Times New Roman" w:hAnsi="Times New Roman" w:cs="Times New Roman"/>
        </w:rPr>
        <w:t xml:space="preserve"> com: Uso da ferramenta Power BI para criação de Dashboards, Pentaho para atividades de ETL, além de experiência nas ferramentas Java, JavaScript, </w:t>
      </w:r>
      <w:r w:rsidRPr="001D1505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para desenvolvimento.</w:t>
      </w:r>
    </w:p>
    <w:p w:rsidR="00195977" w:rsidRPr="0057511C" w:rsidRDefault="00195977" w:rsidP="0057511C">
      <w:pPr>
        <w:spacing w:after="0"/>
        <w:ind w:left="426"/>
        <w:rPr>
          <w:rFonts w:ascii="Times New Roman" w:hAnsi="Times New Roman" w:cs="Times New Roman"/>
        </w:rPr>
      </w:pPr>
    </w:p>
    <w:p w:rsidR="00195977" w:rsidRDefault="00195977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Estágio em Arquitetura de Sistemas - Integração Contínua e Inovações.</w:t>
      </w:r>
    </w:p>
    <w:p w:rsidR="00195977" w:rsidRDefault="00195977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Empresa: FNDE. Tempo de serviço: 1 ano e 9 meses.</w:t>
      </w:r>
    </w:p>
    <w:p w:rsidR="00195977" w:rsidRDefault="00195977">
      <w:p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Atividades: </w:t>
      </w:r>
      <w:r w:rsidRPr="0070579D">
        <w:rPr>
          <w:rFonts w:ascii="Times New Roman" w:hAnsi="Times New Roman" w:cs="Times New Roman"/>
        </w:rPr>
        <w:t>Auxílio a equipe de Arquitetura de Sistema</w:t>
      </w:r>
      <w:r>
        <w:rPr>
          <w:rFonts w:ascii="Times New Roman" w:hAnsi="Times New Roman" w:cs="Times New Roman"/>
        </w:rPr>
        <w:t>s com: Uso das ferramentas GIT, SVN e Jenkins para versionamento de código. MantisBT e Selenium para testes automatizados.</w:t>
      </w:r>
    </w:p>
    <w:p w:rsidR="00195977" w:rsidRDefault="00195977" w:rsidP="0057511C">
      <w:pPr>
        <w:spacing w:after="0"/>
        <w:rPr>
          <w:rFonts w:ascii="Times New Roman" w:hAnsi="Times New Roman" w:cs="Times New Roman"/>
        </w:rPr>
      </w:pPr>
    </w:p>
    <w:p w:rsidR="00195977" w:rsidRDefault="00195977" w:rsidP="00815A85">
      <w:pPr>
        <w:spacing w:after="0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Cursos Profissionalizantes:</w:t>
      </w:r>
    </w:p>
    <w:p w:rsidR="00195977" w:rsidRDefault="00195977">
      <w:pPr>
        <w:spacing w:after="0"/>
        <w:rPr>
          <w:rFonts w:ascii="Times New Roman" w:hAnsi="Times New Roman" w:cs="Times New Roman"/>
          <w:b/>
        </w:rPr>
      </w:pPr>
    </w:p>
    <w:p w:rsidR="00195977" w:rsidRDefault="00195977">
      <w:pPr>
        <w:numPr>
          <w:ilvl w:val="0"/>
          <w:numId w:val="3"/>
        </w:numPr>
        <w:spacing w:after="0"/>
        <w:contextualSpacing/>
        <w:rPr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Operador de computador</w:t>
      </w:r>
    </w:p>
    <w:p w:rsidR="00195977" w:rsidRDefault="00195977">
      <w:pPr>
        <w:numPr>
          <w:ilvl w:val="0"/>
          <w:numId w:val="1"/>
        </w:numPr>
        <w:spacing w:after="0"/>
        <w:ind w:left="1418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Windows, Power Point, Word, Excel, Internet, Digitação.</w:t>
      </w:r>
    </w:p>
    <w:p w:rsidR="00195977" w:rsidRDefault="00195977">
      <w:pPr>
        <w:numPr>
          <w:ilvl w:val="0"/>
          <w:numId w:val="1"/>
        </w:numPr>
        <w:spacing w:after="0"/>
        <w:ind w:left="1418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Instituição: Prepara Cursos, Carga Horária: 96 Hrs.</w:t>
      </w:r>
    </w:p>
    <w:p w:rsidR="00195977" w:rsidRDefault="00195977">
      <w:pPr>
        <w:spacing w:after="0"/>
        <w:ind w:left="1058"/>
        <w:rPr>
          <w:rFonts w:ascii="Times New Roman" w:hAnsi="Times New Roman" w:cs="Times New Roman"/>
        </w:rPr>
      </w:pPr>
    </w:p>
    <w:p w:rsidR="00195977" w:rsidRDefault="00195977">
      <w:pPr>
        <w:numPr>
          <w:ilvl w:val="0"/>
          <w:numId w:val="3"/>
        </w:numPr>
        <w:spacing w:after="0"/>
        <w:contextualSpacing/>
        <w:rPr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Designer gráfico</w:t>
      </w:r>
    </w:p>
    <w:p w:rsidR="00195977" w:rsidRDefault="00195977">
      <w:pPr>
        <w:numPr>
          <w:ilvl w:val="1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Photoshop CS4, InDesign, CorelDraw, PageMaker.</w:t>
      </w:r>
    </w:p>
    <w:p w:rsidR="00195977" w:rsidRDefault="00195977">
      <w:pPr>
        <w:numPr>
          <w:ilvl w:val="1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Instituição: Prepara Cursos, Carga Horária: 64 Hrs.</w:t>
      </w:r>
    </w:p>
    <w:p w:rsidR="00195977" w:rsidRDefault="00195977">
      <w:pPr>
        <w:spacing w:after="0" w:line="240" w:lineRule="auto"/>
        <w:rPr>
          <w:rFonts w:ascii="Times New Roman" w:hAnsi="Times New Roman" w:cs="Times New Roman"/>
          <w:b/>
        </w:rPr>
      </w:pPr>
    </w:p>
    <w:p w:rsidR="00195977" w:rsidRDefault="00195977">
      <w:pPr>
        <w:numPr>
          <w:ilvl w:val="0"/>
          <w:numId w:val="3"/>
        </w:numPr>
        <w:spacing w:after="0"/>
        <w:contextualSpacing/>
        <w:rPr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Web designer</w:t>
      </w:r>
    </w:p>
    <w:p w:rsidR="00195977" w:rsidRDefault="00195977">
      <w:pPr>
        <w:numPr>
          <w:ilvl w:val="1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FrontPage, Dreamweaver, HTML, Flash.</w:t>
      </w:r>
    </w:p>
    <w:p w:rsidR="00195977" w:rsidRDefault="00195977">
      <w:pPr>
        <w:numPr>
          <w:ilvl w:val="1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color w:val="000000"/>
        </w:rPr>
        <w:t>Instituição: Prepara Cursos, Carga Horária: 96 Hrs.</w:t>
      </w:r>
    </w:p>
    <w:p w:rsidR="00195977" w:rsidRDefault="00195977">
      <w:pPr>
        <w:spacing w:after="0"/>
        <w:ind w:left="720"/>
        <w:rPr>
          <w:rFonts w:ascii="Times New Roman" w:hAnsi="Times New Roman" w:cs="Times New Roman"/>
          <w:color w:val="000000"/>
        </w:rPr>
      </w:pPr>
    </w:p>
    <w:p w:rsidR="00195977" w:rsidRDefault="00195977">
      <w:pPr>
        <w:numPr>
          <w:ilvl w:val="0"/>
          <w:numId w:val="3"/>
        </w:numPr>
        <w:spacing w:after="0"/>
        <w:contextualSpacing/>
        <w:rPr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Inglês </w:t>
      </w:r>
      <w:r>
        <w:rPr>
          <w:rFonts w:ascii="Times New Roman" w:hAnsi="Times New Roman" w:cs="Times New Roman"/>
          <w:color w:val="000000"/>
        </w:rPr>
        <w:t xml:space="preserve">(Cursando - </w:t>
      </w:r>
      <w:r>
        <w:rPr>
          <w:rFonts w:ascii="Times New Roman" w:hAnsi="Times New Roman" w:cs="Times New Roman"/>
        </w:rPr>
        <w:t xml:space="preserve">Avançado W12, Nota </w:t>
      </w:r>
      <w:r w:rsidRPr="007F23DE">
        <w:rPr>
          <w:rFonts w:ascii="Times New Roman" w:hAnsi="Times New Roman" w:cs="Times New Roman"/>
          <w:b/>
        </w:rPr>
        <w:t>TOEIC</w:t>
      </w:r>
      <w:r>
        <w:rPr>
          <w:rFonts w:ascii="Times New Roman" w:hAnsi="Times New Roman" w:cs="Times New Roman"/>
        </w:rPr>
        <w:t xml:space="preserve">: </w:t>
      </w:r>
      <w:r w:rsidRPr="007F23DE">
        <w:rPr>
          <w:rFonts w:ascii="Times New Roman" w:hAnsi="Times New Roman" w:cs="Times New Roman"/>
          <w:b/>
        </w:rPr>
        <w:t>725</w:t>
      </w:r>
      <w:r>
        <w:rPr>
          <w:rFonts w:ascii="Times New Roman" w:hAnsi="Times New Roman" w:cs="Times New Roman"/>
          <w:color w:val="000000"/>
        </w:rPr>
        <w:t>).</w:t>
      </w:r>
    </w:p>
    <w:p w:rsidR="00195977" w:rsidRDefault="00195977">
      <w:pPr>
        <w:spacing w:after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Instituição: Wizard.</w:t>
      </w:r>
    </w:p>
    <w:p w:rsidR="00195977" w:rsidRDefault="00195977">
      <w:pPr>
        <w:spacing w:after="0"/>
        <w:ind w:left="1440"/>
        <w:rPr>
          <w:rFonts w:ascii="Times New Roman" w:hAnsi="Times New Roman" w:cs="Times New Roman"/>
          <w:color w:val="000000"/>
        </w:rPr>
      </w:pPr>
    </w:p>
    <w:p w:rsidR="00195977" w:rsidRDefault="00195977" w:rsidP="00815A85">
      <w:pPr>
        <w:outlineLvl w:val="0"/>
        <w:rPr>
          <w:rFonts w:ascii="Times New Roman" w:hAnsi="Times New Roman" w:cs="Times New Roman"/>
          <w:b/>
          <w:u w:val="single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b/>
          <w:u w:val="single"/>
        </w:rPr>
        <w:t>Dados Complementares</w:t>
      </w:r>
    </w:p>
    <w:p w:rsidR="00195977" w:rsidRDefault="00195977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apresentar-me, na forma do presente currículo pretendo comprovar todas as informações nele contidas, ofereço-me para teste e entrevista. Aguardando de Vossa Senhoria melhor análise.</w:t>
      </w:r>
    </w:p>
    <w:p w:rsidR="00195977" w:rsidRDefault="00195977">
      <w:pPr>
        <w:rPr>
          <w:rFonts w:ascii="Times New Roman" w:hAnsi="Times New Roman" w:cs="Times New Roman"/>
        </w:rPr>
      </w:pPr>
      <w:bookmarkStart w:id="1" w:name="_GoBack"/>
      <w:bookmarkEnd w:id="1"/>
    </w:p>
    <w:tbl>
      <w:tblPr>
        <w:tblW w:w="5839" w:type="dxa"/>
        <w:jc w:val="center"/>
        <w:tblBorders>
          <w:top w:val="single" w:sz="4" w:space="0" w:color="000000"/>
        </w:tblBorders>
        <w:tblLayout w:type="fixed"/>
        <w:tblLook w:val="0000"/>
      </w:tblPr>
      <w:tblGrid>
        <w:gridCol w:w="5839"/>
      </w:tblGrid>
      <w:tr w:rsidR="00195977" w:rsidTr="00515CD8">
        <w:trPr>
          <w:trHeight w:val="279"/>
          <w:jc w:val="center"/>
        </w:trPr>
        <w:tc>
          <w:tcPr>
            <w:tcW w:w="5839" w:type="dxa"/>
            <w:tcBorders>
              <w:top w:val="single" w:sz="4" w:space="0" w:color="000000"/>
            </w:tcBorders>
          </w:tcPr>
          <w:p w:rsidR="00195977" w:rsidRPr="00515CD8" w:rsidRDefault="00195977" w:rsidP="00515CD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5CD8">
              <w:rPr>
                <w:rFonts w:ascii="Times New Roman" w:hAnsi="Times New Roman" w:cs="Times New Roman"/>
              </w:rPr>
              <w:t>Daniel Gads Melo Sousa</w:t>
            </w:r>
          </w:p>
        </w:tc>
      </w:tr>
    </w:tbl>
    <w:p w:rsidR="00195977" w:rsidRDefault="00195977" w:rsidP="0070579D">
      <w:pPr>
        <w:rPr>
          <w:rFonts w:ascii="Times New Roman" w:hAnsi="Times New Roman" w:cs="Times New Roman"/>
        </w:rPr>
      </w:pPr>
    </w:p>
    <w:sectPr w:rsidR="00195977" w:rsidSect="00CE1A32">
      <w:pgSz w:w="11906" w:h="16838"/>
      <w:pgMar w:top="142" w:right="1701" w:bottom="0" w:left="1701" w:header="0" w:footer="720" w:gutter="0"/>
      <w:pgNumType w:start="1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274E4"/>
    <w:multiLevelType w:val="multilevel"/>
    <w:tmpl w:val="255A4CF8"/>
    <w:lvl w:ilvl="0">
      <w:start w:val="1"/>
      <w:numFmt w:val="bullet"/>
      <w:lvlText w:val="o"/>
      <w:lvlJc w:val="left"/>
      <w:pPr>
        <w:ind w:left="2136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Times New Roman" w:hAnsi="Arial"/>
      </w:rPr>
    </w:lvl>
  </w:abstractNum>
  <w:abstractNum w:abstractNumId="1">
    <w:nsid w:val="1B803708"/>
    <w:multiLevelType w:val="multilevel"/>
    <w:tmpl w:val="CF42C352"/>
    <w:lvl w:ilvl="0">
      <w:start w:val="1"/>
      <w:numFmt w:val="bullet"/>
      <w:lvlText w:val="✓"/>
      <w:lvlJc w:val="left"/>
      <w:pPr>
        <w:ind w:left="1423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863" w:hanging="36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3583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5023" w:hanging="3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743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7183" w:hanging="360"/>
      </w:pPr>
      <w:rPr>
        <w:rFonts w:ascii="Arial" w:eastAsia="Times New Roman" w:hAnsi="Arial"/>
      </w:rPr>
    </w:lvl>
  </w:abstractNum>
  <w:abstractNum w:abstractNumId="2">
    <w:nsid w:val="5DCB05D3"/>
    <w:multiLevelType w:val="multilevel"/>
    <w:tmpl w:val="383226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Times New Roman" w:hAnsi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357A"/>
    <w:rsid w:val="00195977"/>
    <w:rsid w:val="001D1505"/>
    <w:rsid w:val="001F43BD"/>
    <w:rsid w:val="004F6EF3"/>
    <w:rsid w:val="00515CD8"/>
    <w:rsid w:val="005615D7"/>
    <w:rsid w:val="0057511C"/>
    <w:rsid w:val="00651805"/>
    <w:rsid w:val="00665D97"/>
    <w:rsid w:val="006D2777"/>
    <w:rsid w:val="0070579D"/>
    <w:rsid w:val="007657C0"/>
    <w:rsid w:val="007F23DE"/>
    <w:rsid w:val="00815A85"/>
    <w:rsid w:val="00915D4E"/>
    <w:rsid w:val="00B1357A"/>
    <w:rsid w:val="00CE1A32"/>
    <w:rsid w:val="00E0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A32"/>
    <w:pPr>
      <w:spacing w:after="200" w:line="276" w:lineRule="auto"/>
    </w:pPr>
    <w:rPr>
      <w:lang w:eastAsia="pt-B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1A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1A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E1A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E1A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1A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1A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35"/>
    <w:rPr>
      <w:rFonts w:asciiTheme="majorHAnsi" w:eastAsiaTheme="majorEastAsia" w:hAnsiTheme="majorHAnsi" w:cstheme="majorBidi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35"/>
    <w:rPr>
      <w:rFonts w:asciiTheme="majorHAnsi" w:eastAsiaTheme="majorEastAsia" w:hAnsiTheme="majorHAnsi" w:cstheme="majorBidi"/>
      <w:b/>
      <w:bCs/>
      <w:i/>
      <w:iCs/>
      <w:sz w:val="28"/>
      <w:szCs w:val="2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35"/>
    <w:rPr>
      <w:rFonts w:asciiTheme="majorHAnsi" w:eastAsiaTheme="majorEastAsia" w:hAnsiTheme="majorHAnsi" w:cstheme="majorBidi"/>
      <w:b/>
      <w:bCs/>
      <w:sz w:val="26"/>
      <w:szCs w:val="26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35"/>
    <w:rPr>
      <w:rFonts w:asciiTheme="minorHAnsi" w:eastAsiaTheme="minorEastAsia" w:hAnsiTheme="minorHAnsi" w:cstheme="minorBidi"/>
      <w:b/>
      <w:bCs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35"/>
    <w:rPr>
      <w:rFonts w:asciiTheme="minorHAnsi" w:eastAsiaTheme="minorEastAsia" w:hAnsiTheme="minorHAnsi" w:cstheme="minorBidi"/>
      <w:b/>
      <w:bCs/>
      <w:i/>
      <w:iCs/>
      <w:sz w:val="26"/>
      <w:szCs w:val="26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35"/>
    <w:rPr>
      <w:rFonts w:asciiTheme="minorHAnsi" w:eastAsiaTheme="minorEastAsia" w:hAnsiTheme="minorHAnsi" w:cstheme="minorBidi"/>
      <w:b/>
      <w:bCs/>
      <w:lang w:eastAsia="pt-BR"/>
    </w:rPr>
  </w:style>
  <w:style w:type="table" w:customStyle="1" w:styleId="TableNormal1">
    <w:name w:val="Table Normal1"/>
    <w:uiPriority w:val="99"/>
    <w:rsid w:val="00CE1A32"/>
    <w:pPr>
      <w:spacing w:after="200" w:line="276" w:lineRule="auto"/>
    </w:pPr>
    <w:rPr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CE1A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1E35"/>
    <w:rPr>
      <w:rFonts w:asciiTheme="majorHAnsi" w:eastAsiaTheme="majorEastAsia" w:hAnsiTheme="majorHAnsi" w:cstheme="majorBidi"/>
      <w:b/>
      <w:bCs/>
      <w:kern w:val="28"/>
      <w:sz w:val="32"/>
      <w:szCs w:val="32"/>
      <w:lang w:eastAsia="pt-BR"/>
    </w:rPr>
  </w:style>
  <w:style w:type="paragraph" w:styleId="Subtitle">
    <w:name w:val="Subtitle"/>
    <w:basedOn w:val="Normal"/>
    <w:next w:val="Normal"/>
    <w:link w:val="SubtitleChar"/>
    <w:uiPriority w:val="99"/>
    <w:qFormat/>
    <w:rsid w:val="00CE1A32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41E35"/>
    <w:rPr>
      <w:rFonts w:asciiTheme="majorHAnsi" w:eastAsiaTheme="majorEastAsia" w:hAnsiTheme="majorHAnsi" w:cstheme="majorBidi"/>
      <w:sz w:val="24"/>
      <w:szCs w:val="24"/>
      <w:lang w:eastAsia="pt-BR"/>
    </w:rPr>
  </w:style>
  <w:style w:type="table" w:customStyle="1" w:styleId="Estilo">
    <w:name w:val="Estilo"/>
    <w:basedOn w:val="TableNormal1"/>
    <w:uiPriority w:val="99"/>
    <w:rsid w:val="00CE1A3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815A8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1E35"/>
    <w:rPr>
      <w:rFonts w:ascii="Times New Roman" w:hAnsi="Times New Roman"/>
      <w:sz w:val="0"/>
      <w:szCs w:val="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267</Words>
  <Characters>1446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5</cp:revision>
  <cp:lastPrinted>2019-04-02T19:54:00Z</cp:lastPrinted>
  <dcterms:created xsi:type="dcterms:W3CDTF">2019-05-28T09:52:00Z</dcterms:created>
  <dcterms:modified xsi:type="dcterms:W3CDTF">2019-11-18T16:38:00Z</dcterms:modified>
</cp:coreProperties>
</file>